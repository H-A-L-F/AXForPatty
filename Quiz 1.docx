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1B34FD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13BEBE49" w:rsidR="00811C48" w:rsidRPr="001B34FD" w:rsidRDefault="00876001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1B34FD">
              <w:rPr>
                <w:rFonts w:ascii="Arial" w:hAnsi="Arial" w:cs="Arial"/>
                <w:b/>
                <w:sz w:val="32"/>
                <w:lang w:val="id-ID"/>
              </w:rPr>
              <w:t xml:space="preserve">Assignment </w:t>
            </w:r>
            <w:r w:rsidR="000F1EBF" w:rsidRPr="001B34FD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1B34FD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 w:rsidRPr="001B34FD"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1B34FD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A50E07" w14:textId="6D17D4E4" w:rsidR="001B34FD" w:rsidRPr="001B34FD" w:rsidRDefault="001B34FD" w:rsidP="001B34FD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1B34FD">
              <w:rPr>
                <w:rFonts w:ascii="Arial Narrow" w:hAnsi="Arial Narrow" w:cs="Tahoma"/>
                <w:sz w:val="36"/>
              </w:rPr>
              <w:t>COMP6122</w:t>
            </w:r>
          </w:p>
          <w:p w14:paraId="36656A16" w14:textId="3CEF3AAB" w:rsidR="00235C36" w:rsidRPr="001B34FD" w:rsidRDefault="001B34FD" w:rsidP="001B34FD">
            <w:pPr>
              <w:rPr>
                <w:rFonts w:ascii="Arial Narrow" w:hAnsi="Arial Narrow" w:cs="Tahoma"/>
                <w:sz w:val="36"/>
                <w:lang w:val="id-ID"/>
              </w:rPr>
            </w:pPr>
            <w:r w:rsidRPr="001B34FD">
              <w:rPr>
                <w:rFonts w:ascii="Arial Narrow" w:hAnsi="Arial Narrow" w:cs="Tahoma"/>
                <w:sz w:val="36"/>
              </w:rPr>
              <w:t>Framework Layer Architecture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1B34FD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1B34FD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290E6E2" w:rsidR="00F80742" w:rsidRPr="001B34FD" w:rsidRDefault="001B34FD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 w:rsidRPr="001B34FD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5FA2BE5B" w:rsidR="000732DF" w:rsidRPr="001B34FD" w:rsidRDefault="00E075BB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E075BB">
              <w:rPr>
                <w:rFonts w:ascii="Arial" w:hAnsi="Arial" w:cs="Arial"/>
                <w:b/>
                <w:sz w:val="20"/>
              </w:rPr>
              <w:t>O2</w:t>
            </w:r>
            <w:r w:rsidR="00BC699A">
              <w:rPr>
                <w:rFonts w:ascii="Arial" w:hAnsi="Arial" w:cs="Arial"/>
                <w:b/>
                <w:sz w:val="20"/>
              </w:rPr>
              <w:t>1</w:t>
            </w:r>
            <w:r w:rsidRPr="00E075BB">
              <w:rPr>
                <w:rFonts w:ascii="Arial" w:hAnsi="Arial" w:cs="Arial"/>
                <w:b/>
                <w:sz w:val="20"/>
              </w:rPr>
              <w:t>3-COMP6122-SK01-01</w:t>
            </w:r>
          </w:p>
        </w:tc>
      </w:tr>
      <w:tr w:rsidR="00E0375C" w:rsidRPr="001B34FD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21DFFB48" w:rsidR="00535DA7" w:rsidRPr="001B34FD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</w:rPr>
            </w:pPr>
            <w:r w:rsidRPr="001B34FD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1B34FD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Odd</w:t>
            </w:r>
            <w:r w:rsidR="00EF17AC" w:rsidRPr="001B34F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1B34FD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1B34FD" w:rsidRPr="001B34FD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1B34FD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1B34FD" w:rsidRPr="001B34FD">
              <w:rPr>
                <w:rFonts w:ascii="Arial" w:hAnsi="Arial" w:cs="Arial"/>
                <w:i/>
                <w:sz w:val="18"/>
                <w:szCs w:val="18"/>
              </w:rPr>
              <w:t>2021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B34FD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 w:rsidRPr="001B34FD"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1B34FD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1B34FD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 w:rsidRPr="001B34F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1B34FD" w:rsidRDefault="00643F75" w:rsidP="005B66A9">
      <w:pPr>
        <w:rPr>
          <w:lang w:val="id-ID"/>
        </w:rPr>
      </w:pPr>
      <w:r w:rsidRPr="001B34FD">
        <w:rPr>
          <w:lang w:val="id-ID"/>
        </w:rPr>
        <w:tab/>
      </w:r>
    </w:p>
    <w:p w14:paraId="2384E03A" w14:textId="77777777" w:rsidR="001B34FD" w:rsidRPr="001B34FD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Seluruh </w:t>
      </w:r>
      <w:r w:rsidRPr="001B34FD">
        <w:t>mahasiswa</w:t>
      </w:r>
      <w:r w:rsidRPr="001B34FD">
        <w:rPr>
          <w:lang w:val="id-ID"/>
        </w:rPr>
        <w:t xml:space="preserve"> tidak diperkenankan untuk:</w:t>
      </w:r>
    </w:p>
    <w:p w14:paraId="3B9AC825" w14:textId="77777777" w:rsidR="001B34FD" w:rsidRPr="001B34FD" w:rsidRDefault="001B34FD" w:rsidP="001B34FD">
      <w:pPr>
        <w:ind w:left="360"/>
        <w:jc w:val="both"/>
        <w:rPr>
          <w:rStyle w:val="longtext"/>
          <w:rFonts w:ascii="Trebuchet MS" w:hAnsi="Trebuchet MS"/>
          <w:i/>
        </w:rPr>
      </w:pPr>
      <w:r w:rsidRPr="001B34FD">
        <w:rPr>
          <w:rStyle w:val="longtext"/>
          <w:i/>
          <w:sz w:val="18"/>
          <w:szCs w:val="18"/>
        </w:rPr>
        <w:t>All students are</w:t>
      </w:r>
      <w:r w:rsidRPr="001B34FD">
        <w:rPr>
          <w:rStyle w:val="longtext"/>
          <w:i/>
          <w:sz w:val="18"/>
          <w:szCs w:val="18"/>
          <w:lang w:val="id-ID"/>
        </w:rPr>
        <w:t xml:space="preserve"> not allowed to</w:t>
      </w:r>
      <w:r w:rsidRPr="001B34FD">
        <w:rPr>
          <w:rStyle w:val="longtext"/>
          <w:i/>
          <w:sz w:val="18"/>
          <w:szCs w:val="18"/>
        </w:rPr>
        <w:t>:</w:t>
      </w:r>
    </w:p>
    <w:p w14:paraId="3BFCFA53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>Me</w:t>
      </w:r>
      <w:r w:rsidRPr="001B34FD">
        <w:t>lihat</w:t>
      </w:r>
      <w:r w:rsidRPr="001B34FD">
        <w:rPr>
          <w:lang w:val="id-ID"/>
        </w:rPr>
        <w:t xml:space="preserve"> </w:t>
      </w:r>
      <w:r w:rsidRPr="001B34FD">
        <w:t>sebagian atau seluruh jawaban mahasiswa lain</w:t>
      </w:r>
      <w:r w:rsidRPr="001B34FD">
        <w:rPr>
          <w:lang w:val="id-ID"/>
        </w:rPr>
        <w:t>,</w:t>
      </w:r>
    </w:p>
    <w:p w14:paraId="731C158B" w14:textId="77777777" w:rsidR="001B34FD" w:rsidRPr="001B34FD" w:rsidRDefault="001B34FD" w:rsidP="001B34F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</w:rPr>
        <w:t>Seeing a part or the whole answer from other student</w:t>
      </w:r>
    </w:p>
    <w:p w14:paraId="17737C12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t>Menyadur sebagian maupun seluruh jawaban dari buku</w:t>
      </w:r>
      <w:r w:rsidRPr="001B34FD">
        <w:rPr>
          <w:lang w:val="id-ID"/>
        </w:rPr>
        <w:t>,</w:t>
      </w:r>
    </w:p>
    <w:p w14:paraId="446B7AB5" w14:textId="77777777" w:rsidR="001B34FD" w:rsidRPr="001B34FD" w:rsidRDefault="001B34FD" w:rsidP="001B34FD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>Adapt</w:t>
      </w:r>
      <w:r w:rsidRPr="001B34FD">
        <w:rPr>
          <w:rStyle w:val="longtext"/>
          <w:i/>
          <w:sz w:val="18"/>
          <w:szCs w:val="18"/>
        </w:rPr>
        <w:t>ed a part or the whole answer from the book</w:t>
      </w:r>
    </w:p>
    <w:p w14:paraId="6A4F461F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Mendownload sebagian maupun seluruh </w:t>
      </w:r>
      <w:r w:rsidRPr="001B34FD">
        <w:t>jawaban dari internet</w:t>
      </w:r>
      <w:r w:rsidRPr="001B34FD">
        <w:rPr>
          <w:lang w:val="id-ID"/>
        </w:rPr>
        <w:t>,</w:t>
      </w:r>
    </w:p>
    <w:p w14:paraId="7E420154" w14:textId="77777777" w:rsidR="001B34FD" w:rsidRPr="001B34FD" w:rsidRDefault="001B34FD" w:rsidP="001B34FD">
      <w:pPr>
        <w:ind w:left="720"/>
        <w:jc w:val="both"/>
        <w:rPr>
          <w:rStyle w:val="longtext"/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Downloading </w:t>
      </w:r>
      <w:r w:rsidRPr="001B34FD">
        <w:rPr>
          <w:rStyle w:val="longtext"/>
          <w:i/>
          <w:sz w:val="18"/>
          <w:szCs w:val="18"/>
        </w:rPr>
        <w:t>a part or the whole answer from the internet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4539ED33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 xml:space="preserve">Mengerjakan soal </w:t>
      </w:r>
      <w:r w:rsidRPr="001B34FD">
        <w:t>ya</w:t>
      </w:r>
      <w:r w:rsidRPr="001B34FD">
        <w:rPr>
          <w:lang w:val="id-ID"/>
        </w:rPr>
        <w:t>ng tidak sesuai dengan tema yang ada di soal,</w:t>
      </w:r>
    </w:p>
    <w:p w14:paraId="5A4D96C4" w14:textId="77777777" w:rsidR="001B34FD" w:rsidRPr="001B34FD" w:rsidRDefault="001B34FD" w:rsidP="001B34FD">
      <w:pPr>
        <w:ind w:left="720"/>
        <w:jc w:val="both"/>
        <w:rPr>
          <w:rFonts w:ascii="Trebuchet MS" w:hAnsi="Trebuchet MS"/>
          <w:i/>
          <w:iCs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Working with another theme which is not in accordance with the existing theme in the matter of the </w:t>
      </w:r>
      <w:r w:rsidRPr="001B34FD">
        <w:rPr>
          <w:rStyle w:val="longtext"/>
          <w:i/>
          <w:sz w:val="18"/>
          <w:szCs w:val="18"/>
        </w:rPr>
        <w:t>case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6D9DC3DA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  <w:rPr>
          <w:lang w:val="id-ID"/>
        </w:rPr>
      </w:pPr>
      <w:r w:rsidRPr="001B34FD">
        <w:rPr>
          <w:lang w:val="id-ID"/>
        </w:rPr>
        <w:t>Melakukan tindakan kecurangan lainnya,</w:t>
      </w:r>
    </w:p>
    <w:p w14:paraId="586F7C8D" w14:textId="77777777" w:rsidR="001B34FD" w:rsidRPr="001B34FD" w:rsidRDefault="001B34FD" w:rsidP="001B34FD">
      <w:pPr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>Committing other dishonest actions</w:t>
      </w:r>
      <w:r w:rsidRPr="001B34FD">
        <w:rPr>
          <w:rStyle w:val="longtext"/>
          <w:i/>
          <w:sz w:val="18"/>
          <w:szCs w:val="18"/>
          <w:lang w:val="id-ID"/>
        </w:rPr>
        <w:t>,</w:t>
      </w:r>
    </w:p>
    <w:p w14:paraId="480A1EE4" w14:textId="77777777" w:rsidR="001B34FD" w:rsidRPr="001B34FD" w:rsidRDefault="001B34FD" w:rsidP="001B34FD">
      <w:pPr>
        <w:numPr>
          <w:ilvl w:val="2"/>
          <w:numId w:val="13"/>
        </w:numPr>
        <w:ind w:left="720"/>
        <w:jc w:val="both"/>
      </w:pPr>
      <w:r w:rsidRPr="001B34FD"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74FD95C" w14:textId="77777777" w:rsidR="001B34FD" w:rsidRPr="001B34FD" w:rsidRDefault="001B34FD" w:rsidP="001B34FD">
      <w:pPr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 w:rsidRPr="001B34FD">
        <w:rPr>
          <w:rStyle w:val="longtext"/>
          <w:i/>
          <w:sz w:val="18"/>
          <w:szCs w:val="18"/>
        </w:rPr>
        <w:t xml:space="preserve">failure </w:t>
      </w:r>
      <w:r w:rsidRPr="001B34FD"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 w:rsidRPr="001B34FD">
        <w:rPr>
          <w:rStyle w:val="longtext"/>
          <w:i/>
          <w:sz w:val="18"/>
          <w:szCs w:val="18"/>
        </w:rPr>
        <w:t>copied</w:t>
      </w:r>
      <w:r w:rsidRPr="001B34FD"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5D5271AA" w14:textId="77777777" w:rsidR="001B34FD" w:rsidRPr="001B34FD" w:rsidRDefault="001B34FD" w:rsidP="001B34FD">
      <w:pPr>
        <w:ind w:left="540"/>
        <w:jc w:val="both"/>
        <w:rPr>
          <w:rStyle w:val="longtext"/>
          <w:sz w:val="18"/>
          <w:szCs w:val="18"/>
        </w:rPr>
      </w:pPr>
    </w:p>
    <w:p w14:paraId="3EDF7F65" w14:textId="77777777" w:rsidR="001B34FD" w:rsidRPr="001B34FD" w:rsidRDefault="001B34FD" w:rsidP="001B34FD">
      <w:pPr>
        <w:numPr>
          <w:ilvl w:val="0"/>
          <w:numId w:val="12"/>
        </w:numPr>
        <w:ind w:left="360"/>
        <w:jc w:val="both"/>
        <w:rPr>
          <w:lang w:val="id-ID"/>
        </w:rPr>
      </w:pPr>
      <w:r w:rsidRPr="001B34FD">
        <w:rPr>
          <w:lang w:val="id-ID"/>
        </w:rPr>
        <w:t xml:space="preserve">Jika </w:t>
      </w:r>
      <w:r w:rsidRPr="001B34FD">
        <w:t>mahasiswa</w:t>
      </w:r>
      <w:r w:rsidRPr="001B34FD">
        <w:rPr>
          <w:lang w:val="id-ID"/>
        </w:rPr>
        <w:t xml:space="preserve"> terbukti melakukan tindakan seperti yang dijelaskan butir 1 di atas, maka </w:t>
      </w:r>
      <w:r w:rsidRPr="001B34FD">
        <w:rPr>
          <w:b/>
          <w:bCs/>
          <w:u w:val="single"/>
          <w:lang w:val="id-ID"/>
        </w:rPr>
        <w:t xml:space="preserve">nilai </w:t>
      </w:r>
      <w:r w:rsidRPr="001B34FD">
        <w:rPr>
          <w:b/>
          <w:bCs/>
          <w:u w:val="single"/>
        </w:rPr>
        <w:t>mahasiswa</w:t>
      </w:r>
      <w:r w:rsidRPr="001B34FD">
        <w:rPr>
          <w:lang w:val="id-ID"/>
        </w:rPr>
        <w:t xml:space="preserve"> yang melakukan kecurangan (menyontek maupun dicontek) akan di –</w:t>
      </w:r>
      <w:r w:rsidRPr="001B34FD">
        <w:rPr>
          <w:b/>
          <w:bCs/>
          <w:lang w:val="id-ID"/>
        </w:rPr>
        <w:t xml:space="preserve"> </w:t>
      </w:r>
      <w:r w:rsidRPr="001B34FD">
        <w:rPr>
          <w:b/>
          <w:bCs/>
          <w:u w:val="single"/>
          <w:lang w:val="id-ID"/>
        </w:rPr>
        <w:t>NOL</w:t>
      </w:r>
      <w:r w:rsidRPr="001B34FD">
        <w:rPr>
          <w:lang w:val="id-ID"/>
        </w:rPr>
        <w:t xml:space="preserve"> – kan.</w:t>
      </w:r>
    </w:p>
    <w:p w14:paraId="1F270A1A" w14:textId="77777777" w:rsidR="001B34FD" w:rsidRPr="001B34FD" w:rsidRDefault="001B34FD" w:rsidP="001B34FD">
      <w:pPr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  <w:lang w:val="id-ID"/>
        </w:rPr>
        <w:t xml:space="preserve">If the </w:t>
      </w:r>
      <w:r w:rsidRPr="001B34FD">
        <w:rPr>
          <w:rStyle w:val="longtext"/>
          <w:i/>
          <w:sz w:val="18"/>
          <w:szCs w:val="18"/>
        </w:rPr>
        <w:t>student</w:t>
      </w:r>
      <w:r w:rsidRPr="001B34FD">
        <w:rPr>
          <w:rStyle w:val="longtext"/>
          <w:i/>
          <w:sz w:val="18"/>
          <w:szCs w:val="18"/>
          <w:lang w:val="id-ID"/>
        </w:rPr>
        <w:t xml:space="preserve"> is proved to t</w:t>
      </w:r>
      <w:r w:rsidRPr="001B34FD">
        <w:rPr>
          <w:rStyle w:val="longtext"/>
          <w:i/>
          <w:sz w:val="18"/>
          <w:szCs w:val="18"/>
        </w:rPr>
        <w:t>he actions described in point 1 above, the score of the student which committed dishonest acts (cheating or being cheated) will be “Zero”</w:t>
      </w:r>
    </w:p>
    <w:p w14:paraId="37BB5B11" w14:textId="77777777" w:rsidR="001B34FD" w:rsidRPr="001B34FD" w:rsidRDefault="001B34FD" w:rsidP="001B34FD">
      <w:pPr>
        <w:ind w:left="360" w:hanging="360"/>
      </w:pPr>
    </w:p>
    <w:p w14:paraId="29A169ED" w14:textId="77777777" w:rsidR="001B34FD" w:rsidRPr="001B34FD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Perhatikan jadwal pengumpulan </w:t>
      </w:r>
      <w:r w:rsidRPr="001B34FD">
        <w:t>jawaban</w:t>
      </w:r>
      <w:r w:rsidRPr="001B34FD">
        <w:rPr>
          <w:lang w:val="id-ID"/>
        </w:rPr>
        <w:t xml:space="preserve">, segala jenis pengumpulan </w:t>
      </w:r>
      <w:r w:rsidRPr="001B34FD">
        <w:t>jawaban</w:t>
      </w:r>
      <w:r w:rsidRPr="001B34FD">
        <w:rPr>
          <w:lang w:val="id-ID"/>
        </w:rPr>
        <w:t xml:space="preserve"> di luar jadwal tidak dilayani.</w:t>
      </w:r>
    </w:p>
    <w:p w14:paraId="30697F44" w14:textId="77777777" w:rsidR="001B34FD" w:rsidRPr="001B34FD" w:rsidRDefault="001B34FD" w:rsidP="001B34FD">
      <w:pPr>
        <w:tabs>
          <w:tab w:val="left" w:pos="540"/>
        </w:tabs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 w:rsidRPr="001B34FD">
        <w:rPr>
          <w:rStyle w:val="longtext"/>
          <w:i/>
          <w:sz w:val="18"/>
          <w:szCs w:val="18"/>
        </w:rPr>
        <w:tab/>
        <w:t>Pay attention to the submission schedule, all kinds of submission outside the schedule will not be accepted</w:t>
      </w:r>
    </w:p>
    <w:p w14:paraId="5A442932" w14:textId="77777777" w:rsidR="001B34FD" w:rsidRPr="001B34FD" w:rsidRDefault="001B34FD" w:rsidP="001B34FD">
      <w:pPr>
        <w:jc w:val="both"/>
        <w:rPr>
          <w:rStyle w:val="longtext"/>
          <w:i/>
          <w:sz w:val="18"/>
          <w:szCs w:val="18"/>
        </w:rPr>
      </w:pPr>
    </w:p>
    <w:p w14:paraId="03ED46AC" w14:textId="77777777" w:rsidR="001B34FD" w:rsidRPr="001B34FD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>Persentase penilaiaan untuk matakuliah in</w:t>
      </w:r>
      <w:r w:rsidRPr="001B34FD">
        <w:t>i</w:t>
      </w:r>
      <w:r w:rsidRPr="001B34FD">
        <w:rPr>
          <w:lang w:val="id-ID"/>
        </w:rPr>
        <w:t xml:space="preserve"> adalah sebagai berikut: </w:t>
      </w:r>
    </w:p>
    <w:p w14:paraId="40BCF05A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>Marking percentage for this subject is described as follows:</w:t>
      </w:r>
    </w:p>
    <w:p w14:paraId="2B5D8B8E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  <w:gridCol w:w="1800"/>
      </w:tblGrid>
      <w:tr w:rsidR="001B34FD" w:rsidRPr="001B34FD" w14:paraId="7C479345" w14:textId="77777777" w:rsidTr="001B34FD"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EBF9EC7" w14:textId="77777777" w:rsidR="001B34FD" w:rsidRPr="001B34FD" w:rsidRDefault="001B34FD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Tugas Mandiri</w:t>
            </w:r>
          </w:p>
          <w:p w14:paraId="583B0A1D" w14:textId="77777777" w:rsidR="001B34FD" w:rsidRPr="001B34FD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FFE1DC" w14:textId="77777777" w:rsidR="001B34FD" w:rsidRPr="001B34FD" w:rsidRDefault="001B34FD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Proyek</w:t>
            </w:r>
          </w:p>
          <w:p w14:paraId="5288A144" w14:textId="77777777" w:rsidR="001B34FD" w:rsidRPr="001B34FD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9FA0B7" w14:textId="77777777" w:rsidR="001B34FD" w:rsidRPr="001B34FD" w:rsidRDefault="001B34FD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</w:rPr>
              <w:t>UAP</w:t>
            </w:r>
          </w:p>
          <w:p w14:paraId="2CE585B7" w14:textId="77777777" w:rsidR="001B34FD" w:rsidRPr="001B34FD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B34FD" w:rsidRPr="001B34FD" w14:paraId="41FB68B8" w14:textId="77777777" w:rsidTr="001B34FD">
        <w:trPr>
          <w:trHeight w:val="422"/>
        </w:trPr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9BD71" w14:textId="0C6011EB" w:rsidR="001B34FD" w:rsidRPr="001B34FD" w:rsidRDefault="001B34FD">
            <w:pPr>
              <w:jc w:val="center"/>
              <w:rPr>
                <w:bCs/>
              </w:rPr>
            </w:pPr>
            <w:r w:rsidRPr="001B34FD">
              <w:rPr>
                <w:bCs/>
              </w:rPr>
              <w:t>100%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5902A" w14:textId="6D065D96" w:rsidR="001B34FD" w:rsidRPr="001B34FD" w:rsidRDefault="001B34FD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85541" w14:textId="77777777" w:rsidR="001B34FD" w:rsidRPr="001B34FD" w:rsidRDefault="001B34FD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</w:tr>
    </w:tbl>
    <w:p w14:paraId="64ED3DF9" w14:textId="77777777" w:rsidR="001B34FD" w:rsidRPr="001B34FD" w:rsidRDefault="001B34FD" w:rsidP="001B34FD">
      <w:pPr>
        <w:ind w:left="360"/>
        <w:jc w:val="both"/>
        <w:rPr>
          <w:lang w:val="id-ID"/>
        </w:rPr>
      </w:pPr>
    </w:p>
    <w:p w14:paraId="7C6F5F35" w14:textId="77777777" w:rsidR="001B34FD" w:rsidRPr="001B34FD" w:rsidRDefault="001B34FD" w:rsidP="001B34FD">
      <w:pPr>
        <w:numPr>
          <w:ilvl w:val="0"/>
          <w:numId w:val="12"/>
        </w:numPr>
        <w:tabs>
          <w:tab w:val="num" w:pos="540"/>
        </w:tabs>
        <w:ind w:left="360"/>
        <w:jc w:val="both"/>
        <w:rPr>
          <w:lang w:val="id-ID"/>
        </w:rPr>
      </w:pPr>
      <w:r w:rsidRPr="001B34FD">
        <w:rPr>
          <w:lang w:val="id-ID"/>
        </w:rPr>
        <w:t xml:space="preserve">Software yang digunakan </w:t>
      </w:r>
      <w:r w:rsidRPr="001B34FD">
        <w:t xml:space="preserve">pada matakuliah ini adalah sebagai berikut: </w:t>
      </w:r>
    </w:p>
    <w:p w14:paraId="57A467B8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Software will be used in this subject are described as follows: </w:t>
      </w:r>
    </w:p>
    <w:p w14:paraId="592BD43C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1B34FD" w:rsidRPr="001B34FD" w14:paraId="360FC0B1" w14:textId="77777777" w:rsidTr="001B34FD">
        <w:trPr>
          <w:trHeight w:val="504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79EC33" w14:textId="77777777" w:rsidR="001B34FD" w:rsidRPr="001B34FD" w:rsidRDefault="001B34FD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Software</w:t>
            </w:r>
          </w:p>
          <w:p w14:paraId="3D67114E" w14:textId="77777777" w:rsidR="001B34FD" w:rsidRPr="001B34FD" w:rsidRDefault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1B34FD" w:rsidRPr="001B34FD" w14:paraId="0C62BC53" w14:textId="77777777" w:rsidTr="001B34FD">
        <w:trPr>
          <w:trHeight w:val="773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38C8F" w14:textId="77777777" w:rsidR="001B34FD" w:rsidRPr="001B34FD" w:rsidRDefault="001B34FD" w:rsidP="001B34FD">
            <w:pPr>
              <w:rPr>
                <w:sz w:val="22"/>
                <w:szCs w:val="22"/>
                <w:lang w:eastAsia="en-US"/>
              </w:rPr>
            </w:pPr>
            <w:r w:rsidRPr="001B34FD">
              <w:t>Java 8</w:t>
            </w:r>
          </w:p>
          <w:p w14:paraId="4C9F0A80" w14:textId="142419AD" w:rsidR="001B34FD" w:rsidRPr="001B34FD" w:rsidRDefault="001B34FD" w:rsidP="001B34FD">
            <w:pPr>
              <w:rPr>
                <w:bCs/>
              </w:rPr>
            </w:pPr>
            <w:r w:rsidRPr="001B34FD">
              <w:t>Eclipse 2020.6</w:t>
            </w:r>
          </w:p>
        </w:tc>
      </w:tr>
    </w:tbl>
    <w:p w14:paraId="42DF7E3D" w14:textId="77777777" w:rsidR="001B34FD" w:rsidRPr="001B34FD" w:rsidRDefault="001B34FD" w:rsidP="001B34FD">
      <w:pPr>
        <w:pStyle w:val="Heading2"/>
        <w:numPr>
          <w:ilvl w:val="0"/>
          <w:numId w:val="12"/>
        </w:numPr>
        <w:ind w:left="360"/>
        <w:jc w:val="both"/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</w:pPr>
      <w:r w:rsidRPr="001B34FD">
        <w:rPr>
          <w:rFonts w:ascii="Times New Roman" w:eastAsia="MS Mincho" w:hAnsi="Times New Roman" w:cs="Times New Roman"/>
          <w:b w:val="0"/>
          <w:bCs w:val="0"/>
          <w:color w:val="auto"/>
          <w:sz w:val="24"/>
          <w:szCs w:val="24"/>
        </w:rPr>
        <w:lastRenderedPageBreak/>
        <w:t>Ekstensi file yang harus disertakan dalam pengumpulan tugas mandiri dan proyek untuk matakuliah ini adalah sebagai berikut:</w:t>
      </w:r>
    </w:p>
    <w:p w14:paraId="12FACBF2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  <w:r w:rsidRPr="001B34FD">
        <w:rPr>
          <w:rStyle w:val="longtext"/>
          <w:i/>
          <w:iCs/>
          <w:sz w:val="18"/>
          <w:szCs w:val="18"/>
        </w:rPr>
        <w:t xml:space="preserve">File extensions should be included in assignment and project collection for this subject are described as follows: </w:t>
      </w:r>
    </w:p>
    <w:p w14:paraId="3A6EB7F7" w14:textId="77777777" w:rsidR="001B34FD" w:rsidRPr="001B34FD" w:rsidRDefault="001B34FD" w:rsidP="001B34FD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7068" w:type="dxa"/>
        <w:tblInd w:w="468" w:type="dxa"/>
        <w:tblLook w:val="04A0" w:firstRow="1" w:lastRow="0" w:firstColumn="1" w:lastColumn="0" w:noHBand="0" w:noVBand="1"/>
      </w:tblPr>
      <w:tblGrid>
        <w:gridCol w:w="2449"/>
        <w:gridCol w:w="2414"/>
        <w:gridCol w:w="2205"/>
      </w:tblGrid>
      <w:tr w:rsidR="001B34FD" w:rsidRPr="001B34FD" w14:paraId="2D972EFF" w14:textId="77777777" w:rsidTr="001B34FD">
        <w:trPr>
          <w:trHeight w:val="504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944949" w14:textId="77777777" w:rsidR="001B34FD" w:rsidRPr="001B34FD" w:rsidRDefault="001B34FD" w:rsidP="001B34FD">
            <w:pPr>
              <w:jc w:val="center"/>
              <w:rPr>
                <w:b/>
                <w:bCs/>
              </w:rPr>
            </w:pPr>
            <w:r w:rsidRPr="001B34FD">
              <w:rPr>
                <w:b/>
                <w:bCs/>
                <w:szCs w:val="18"/>
              </w:rPr>
              <w:t>Tugas Mandiri</w:t>
            </w:r>
          </w:p>
          <w:p w14:paraId="07CC4519" w14:textId="77777777" w:rsidR="001B34FD" w:rsidRPr="001B34FD" w:rsidRDefault="001B34FD" w:rsidP="001B34FD">
            <w:pPr>
              <w:jc w:val="center"/>
              <w:rPr>
                <w:bCs/>
                <w:i/>
                <w:sz w:val="18"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837FD0" w14:textId="77777777" w:rsidR="001B34FD" w:rsidRPr="001B34FD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Proyek</w:t>
            </w:r>
          </w:p>
          <w:p w14:paraId="49CB1D16" w14:textId="77777777" w:rsidR="001B34FD" w:rsidRPr="001B34FD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Cs/>
                <w:i/>
                <w:sz w:val="18"/>
                <w:szCs w:val="18"/>
              </w:rPr>
              <w:t>Project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73FB70" w14:textId="773703F2" w:rsidR="001B34FD" w:rsidRPr="001B34FD" w:rsidRDefault="001B34FD" w:rsidP="001B34FD">
            <w:pPr>
              <w:jc w:val="center"/>
              <w:rPr>
                <w:b/>
                <w:bCs/>
                <w:szCs w:val="18"/>
              </w:rPr>
            </w:pPr>
            <w:r w:rsidRPr="001B34FD">
              <w:rPr>
                <w:b/>
                <w:bCs/>
                <w:szCs w:val="18"/>
              </w:rPr>
              <w:t>UAP</w:t>
            </w:r>
          </w:p>
          <w:p w14:paraId="5B173D4A" w14:textId="274F7E67" w:rsidR="001B34FD" w:rsidRPr="001B34FD" w:rsidRDefault="001B34FD" w:rsidP="001B34FD">
            <w:pPr>
              <w:jc w:val="center"/>
              <w:rPr>
                <w:b/>
                <w:bCs/>
              </w:rPr>
            </w:pPr>
            <w:r w:rsidRPr="001B34FD">
              <w:rPr>
                <w:bCs/>
                <w:i/>
                <w:sz w:val="18"/>
                <w:szCs w:val="18"/>
              </w:rPr>
              <w:t>Final Exam</w:t>
            </w:r>
          </w:p>
        </w:tc>
      </w:tr>
      <w:tr w:rsidR="001B34FD" w:rsidRPr="001B34FD" w14:paraId="05534778" w14:textId="77777777" w:rsidTr="001B34FD">
        <w:trPr>
          <w:trHeight w:val="620"/>
        </w:trPr>
        <w:tc>
          <w:tcPr>
            <w:tcW w:w="2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F2B312" w14:textId="42397053" w:rsidR="001B34FD" w:rsidRPr="001B34FD" w:rsidRDefault="001B34FD" w:rsidP="001B34FD">
            <w:pPr>
              <w:jc w:val="center"/>
              <w:rPr>
                <w:rFonts w:eastAsia="Times New Roman"/>
                <w:color w:val="000000"/>
                <w:sz w:val="22"/>
                <w:szCs w:val="22"/>
                <w:lang w:eastAsia="en-ID"/>
              </w:rPr>
            </w:pPr>
            <w:r w:rsidRPr="001B34FD">
              <w:rPr>
                <w:color w:val="000000"/>
                <w:sz w:val="22"/>
                <w:szCs w:val="22"/>
                <w:lang w:eastAsia="en-ID"/>
              </w:rPr>
              <w:t>JAVA, CLASS</w:t>
            </w:r>
          </w:p>
        </w:tc>
        <w:tc>
          <w:tcPr>
            <w:tcW w:w="24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CC897D" w14:textId="2871F46F" w:rsidR="001B34FD" w:rsidRPr="001B34FD" w:rsidRDefault="001B34FD" w:rsidP="001B34FD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1884FB" w14:textId="3391BFB9" w:rsidR="001B34FD" w:rsidRPr="001B34FD" w:rsidRDefault="001B34FD" w:rsidP="001B34FD">
            <w:pPr>
              <w:jc w:val="center"/>
              <w:rPr>
                <w:bCs/>
              </w:rPr>
            </w:pPr>
            <w:r w:rsidRPr="001B34FD">
              <w:rPr>
                <w:bCs/>
              </w:rPr>
              <w:t>-</w:t>
            </w:r>
          </w:p>
        </w:tc>
      </w:tr>
    </w:tbl>
    <w:p w14:paraId="66E989BA" w14:textId="77777777" w:rsidR="001B34FD" w:rsidRPr="001B34FD" w:rsidRDefault="001B34FD" w:rsidP="001B34FD">
      <w:pPr>
        <w:ind w:firstLine="360"/>
        <w:rPr>
          <w:lang w:val="id-ID"/>
        </w:rPr>
      </w:pPr>
    </w:p>
    <w:p w14:paraId="21CC4B78" w14:textId="07A907B5" w:rsidR="005B66A9" w:rsidRPr="001B34FD" w:rsidRDefault="005B66A9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  <w:lang w:val="id-ID"/>
        </w:rPr>
      </w:pPr>
    </w:p>
    <w:p w14:paraId="7A996E09" w14:textId="6B1F53D1" w:rsidR="001B34FD" w:rsidRPr="001B34FD" w:rsidRDefault="001B34FD" w:rsidP="001B34FD">
      <w:pPr>
        <w:rPr>
          <w:lang w:val="id-ID"/>
        </w:rPr>
      </w:pPr>
    </w:p>
    <w:p w14:paraId="2BDF5F34" w14:textId="3354257C" w:rsidR="001B34FD" w:rsidRPr="001B34FD" w:rsidRDefault="001B34FD" w:rsidP="001B34FD">
      <w:pPr>
        <w:rPr>
          <w:lang w:val="id-ID"/>
        </w:rPr>
      </w:pPr>
    </w:p>
    <w:p w14:paraId="3E2EC67C" w14:textId="238164FB" w:rsidR="001B34FD" w:rsidRPr="001B34FD" w:rsidRDefault="001B34FD" w:rsidP="001B34FD">
      <w:pPr>
        <w:rPr>
          <w:lang w:val="id-ID"/>
        </w:rPr>
      </w:pPr>
    </w:p>
    <w:p w14:paraId="360BB42C" w14:textId="7A0BBE4B" w:rsidR="001B34FD" w:rsidRPr="001B34FD" w:rsidRDefault="001B34FD" w:rsidP="001B34FD">
      <w:pPr>
        <w:rPr>
          <w:lang w:val="id-ID"/>
        </w:rPr>
      </w:pPr>
    </w:p>
    <w:p w14:paraId="2F9039EF" w14:textId="4B0B54E0" w:rsidR="001B34FD" w:rsidRPr="001B34FD" w:rsidRDefault="001B34FD" w:rsidP="001B34FD">
      <w:pPr>
        <w:rPr>
          <w:lang w:val="id-ID"/>
        </w:rPr>
      </w:pPr>
    </w:p>
    <w:p w14:paraId="0CC3E10E" w14:textId="519D9B18" w:rsidR="001B34FD" w:rsidRPr="001B34FD" w:rsidRDefault="001B34FD" w:rsidP="001B34FD">
      <w:pPr>
        <w:rPr>
          <w:lang w:val="id-ID"/>
        </w:rPr>
      </w:pPr>
    </w:p>
    <w:p w14:paraId="2653CCB9" w14:textId="77E1A959" w:rsidR="001B34FD" w:rsidRPr="001B34FD" w:rsidRDefault="001B34FD" w:rsidP="001B34FD">
      <w:pPr>
        <w:rPr>
          <w:lang w:val="id-ID"/>
        </w:rPr>
      </w:pPr>
    </w:p>
    <w:p w14:paraId="272ABADD" w14:textId="2D4F69C2" w:rsidR="001B34FD" w:rsidRPr="001B34FD" w:rsidRDefault="001B34FD" w:rsidP="001B34FD">
      <w:pPr>
        <w:rPr>
          <w:lang w:val="id-ID"/>
        </w:rPr>
      </w:pPr>
    </w:p>
    <w:p w14:paraId="5A98F72A" w14:textId="394EEF3C" w:rsidR="001B34FD" w:rsidRPr="001B34FD" w:rsidRDefault="001B34FD" w:rsidP="001B34FD">
      <w:pPr>
        <w:rPr>
          <w:lang w:val="id-ID"/>
        </w:rPr>
      </w:pPr>
    </w:p>
    <w:p w14:paraId="243C96A2" w14:textId="436B836B" w:rsidR="001B34FD" w:rsidRPr="001B34FD" w:rsidRDefault="001B34FD" w:rsidP="001B34FD">
      <w:pPr>
        <w:rPr>
          <w:lang w:val="id-ID"/>
        </w:rPr>
      </w:pPr>
    </w:p>
    <w:p w14:paraId="0E9D6D0D" w14:textId="486D42A5" w:rsidR="001B34FD" w:rsidRPr="001B34FD" w:rsidRDefault="001B34FD" w:rsidP="001B34FD">
      <w:pPr>
        <w:rPr>
          <w:lang w:val="id-ID"/>
        </w:rPr>
      </w:pPr>
    </w:p>
    <w:p w14:paraId="22A29341" w14:textId="51F7D9E3" w:rsidR="001B34FD" w:rsidRPr="001B34FD" w:rsidRDefault="001B34FD" w:rsidP="001B34FD">
      <w:pPr>
        <w:rPr>
          <w:lang w:val="id-ID"/>
        </w:rPr>
      </w:pPr>
    </w:p>
    <w:p w14:paraId="2C6EB8ED" w14:textId="2EB91F4F" w:rsidR="001B34FD" w:rsidRPr="001B34FD" w:rsidRDefault="001B34FD" w:rsidP="001B34FD">
      <w:pPr>
        <w:rPr>
          <w:lang w:val="id-ID"/>
        </w:rPr>
      </w:pPr>
    </w:p>
    <w:p w14:paraId="0EF2F0EB" w14:textId="19112B55" w:rsidR="001B34FD" w:rsidRPr="001B34FD" w:rsidRDefault="001B34FD" w:rsidP="001B34FD">
      <w:pPr>
        <w:rPr>
          <w:lang w:val="id-ID"/>
        </w:rPr>
      </w:pPr>
    </w:p>
    <w:p w14:paraId="42B82C0D" w14:textId="2E7ED633" w:rsidR="001B34FD" w:rsidRPr="001B34FD" w:rsidRDefault="001B34FD" w:rsidP="001B34FD">
      <w:pPr>
        <w:rPr>
          <w:lang w:val="id-ID"/>
        </w:rPr>
      </w:pPr>
    </w:p>
    <w:p w14:paraId="52EC3672" w14:textId="4AF19E09" w:rsidR="001B34FD" w:rsidRPr="001B34FD" w:rsidRDefault="001B34FD" w:rsidP="001B34FD">
      <w:pPr>
        <w:rPr>
          <w:lang w:val="id-ID"/>
        </w:rPr>
      </w:pPr>
    </w:p>
    <w:p w14:paraId="3248AB51" w14:textId="28E1196B" w:rsidR="001B34FD" w:rsidRPr="001B34FD" w:rsidRDefault="001B34FD" w:rsidP="001B34FD">
      <w:pPr>
        <w:rPr>
          <w:lang w:val="id-ID"/>
        </w:rPr>
      </w:pPr>
    </w:p>
    <w:p w14:paraId="5E98F34A" w14:textId="2CBA3A6C" w:rsidR="001B34FD" w:rsidRPr="001B34FD" w:rsidRDefault="001B34FD" w:rsidP="001B34FD">
      <w:pPr>
        <w:rPr>
          <w:lang w:val="id-ID"/>
        </w:rPr>
      </w:pPr>
    </w:p>
    <w:p w14:paraId="7F600138" w14:textId="211BC632" w:rsidR="001B34FD" w:rsidRPr="001B34FD" w:rsidRDefault="001B34FD" w:rsidP="001B34FD">
      <w:pPr>
        <w:rPr>
          <w:lang w:val="id-ID"/>
        </w:rPr>
      </w:pPr>
    </w:p>
    <w:p w14:paraId="418F2197" w14:textId="2B0864E4" w:rsidR="001B34FD" w:rsidRPr="001B34FD" w:rsidRDefault="001B34FD" w:rsidP="001B34FD">
      <w:pPr>
        <w:rPr>
          <w:lang w:val="id-ID"/>
        </w:rPr>
      </w:pPr>
    </w:p>
    <w:p w14:paraId="7C1339CB" w14:textId="089D1F14" w:rsidR="001B34FD" w:rsidRPr="001B34FD" w:rsidRDefault="001B34FD" w:rsidP="001B34FD">
      <w:pPr>
        <w:rPr>
          <w:lang w:val="id-ID"/>
        </w:rPr>
      </w:pPr>
    </w:p>
    <w:p w14:paraId="0EBDFF56" w14:textId="29F93B25" w:rsidR="001B34FD" w:rsidRPr="001B34FD" w:rsidRDefault="001B34FD" w:rsidP="001B34FD">
      <w:pPr>
        <w:rPr>
          <w:lang w:val="id-ID"/>
        </w:rPr>
      </w:pPr>
    </w:p>
    <w:p w14:paraId="595EB70F" w14:textId="21A19244" w:rsidR="001B34FD" w:rsidRPr="001B34FD" w:rsidRDefault="001B34FD" w:rsidP="001B34FD">
      <w:pPr>
        <w:rPr>
          <w:lang w:val="id-ID"/>
        </w:rPr>
      </w:pPr>
    </w:p>
    <w:p w14:paraId="4E75100C" w14:textId="7BF571ED" w:rsidR="001B34FD" w:rsidRPr="001B34FD" w:rsidRDefault="001B34FD" w:rsidP="001B34FD">
      <w:pPr>
        <w:rPr>
          <w:lang w:val="id-ID"/>
        </w:rPr>
      </w:pPr>
    </w:p>
    <w:p w14:paraId="12207B93" w14:textId="03316E3A" w:rsidR="001B34FD" w:rsidRPr="001B34FD" w:rsidRDefault="001B34FD" w:rsidP="001B34FD">
      <w:pPr>
        <w:rPr>
          <w:lang w:val="id-ID"/>
        </w:rPr>
      </w:pPr>
    </w:p>
    <w:p w14:paraId="1A5E66E9" w14:textId="329EC932" w:rsidR="001B34FD" w:rsidRPr="001B34FD" w:rsidRDefault="001B34FD" w:rsidP="001B34FD">
      <w:pPr>
        <w:rPr>
          <w:lang w:val="id-ID"/>
        </w:rPr>
      </w:pPr>
    </w:p>
    <w:p w14:paraId="109957C3" w14:textId="65C88A16" w:rsidR="001B34FD" w:rsidRPr="001B34FD" w:rsidRDefault="001B34FD" w:rsidP="001B34FD">
      <w:pPr>
        <w:rPr>
          <w:lang w:val="id-ID"/>
        </w:rPr>
      </w:pPr>
    </w:p>
    <w:p w14:paraId="59665B50" w14:textId="46C9E66D" w:rsidR="001B34FD" w:rsidRPr="001B34FD" w:rsidRDefault="001B34FD" w:rsidP="001B34FD">
      <w:pPr>
        <w:rPr>
          <w:lang w:val="id-ID"/>
        </w:rPr>
      </w:pPr>
    </w:p>
    <w:p w14:paraId="4A99BFAF" w14:textId="075B7F7C" w:rsidR="001B34FD" w:rsidRPr="001B34FD" w:rsidRDefault="001B34FD" w:rsidP="001B34FD">
      <w:pPr>
        <w:rPr>
          <w:lang w:val="id-ID"/>
        </w:rPr>
      </w:pPr>
    </w:p>
    <w:p w14:paraId="5C366288" w14:textId="2D6ED4DF" w:rsidR="001B34FD" w:rsidRPr="001B34FD" w:rsidRDefault="001B34FD" w:rsidP="001B34FD">
      <w:pPr>
        <w:rPr>
          <w:lang w:val="id-ID"/>
        </w:rPr>
      </w:pPr>
    </w:p>
    <w:p w14:paraId="0FE94435" w14:textId="02EA6CE4" w:rsidR="001B34FD" w:rsidRPr="001B34FD" w:rsidRDefault="001B34FD" w:rsidP="001B34FD">
      <w:pPr>
        <w:rPr>
          <w:lang w:val="id-ID"/>
        </w:rPr>
      </w:pPr>
    </w:p>
    <w:p w14:paraId="76600CD0" w14:textId="5DD88B4A" w:rsidR="001B34FD" w:rsidRPr="001B34FD" w:rsidRDefault="001B34FD" w:rsidP="001B34FD">
      <w:pPr>
        <w:rPr>
          <w:lang w:val="id-ID"/>
        </w:rPr>
      </w:pPr>
    </w:p>
    <w:p w14:paraId="57646CE0" w14:textId="42B1A2CB" w:rsidR="001B34FD" w:rsidRPr="001B34FD" w:rsidRDefault="001B34FD" w:rsidP="001B34FD">
      <w:pPr>
        <w:rPr>
          <w:lang w:val="id-ID"/>
        </w:rPr>
      </w:pPr>
    </w:p>
    <w:p w14:paraId="33BF2249" w14:textId="46930A82" w:rsidR="001B34FD" w:rsidRPr="001B34FD" w:rsidRDefault="001B34FD" w:rsidP="001B34FD">
      <w:pPr>
        <w:rPr>
          <w:lang w:val="id-ID"/>
        </w:rPr>
      </w:pPr>
    </w:p>
    <w:p w14:paraId="1206FBB7" w14:textId="30F350D5" w:rsidR="001B34FD" w:rsidRPr="001B34FD" w:rsidRDefault="001B34FD" w:rsidP="001B34FD">
      <w:pPr>
        <w:rPr>
          <w:lang w:val="id-ID"/>
        </w:rPr>
      </w:pPr>
    </w:p>
    <w:p w14:paraId="0170BB72" w14:textId="5CD3C381" w:rsidR="001B34FD" w:rsidRPr="001B34FD" w:rsidRDefault="001B34FD" w:rsidP="001B34FD">
      <w:pPr>
        <w:rPr>
          <w:lang w:val="id-ID"/>
        </w:rPr>
      </w:pPr>
    </w:p>
    <w:p w14:paraId="43000375" w14:textId="72916B67" w:rsidR="001B34FD" w:rsidRPr="001B34FD" w:rsidRDefault="001B34FD" w:rsidP="001B34FD">
      <w:pPr>
        <w:rPr>
          <w:lang w:val="id-ID"/>
        </w:rPr>
      </w:pPr>
    </w:p>
    <w:p w14:paraId="4FD24EB2" w14:textId="5221DB4E" w:rsidR="001B34FD" w:rsidRPr="001B34FD" w:rsidRDefault="001B34FD" w:rsidP="001B34FD">
      <w:pPr>
        <w:rPr>
          <w:lang w:val="id-ID"/>
        </w:rPr>
      </w:pPr>
    </w:p>
    <w:p w14:paraId="77E7149A" w14:textId="77777777" w:rsidR="001B34FD" w:rsidRPr="001B34FD" w:rsidRDefault="001B34FD" w:rsidP="001B34FD">
      <w:pPr>
        <w:rPr>
          <w:lang w:val="id-ID"/>
        </w:rPr>
      </w:pPr>
    </w:p>
    <w:p w14:paraId="35780AD8" w14:textId="77777777" w:rsidR="00643F75" w:rsidRPr="001B34FD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1B34FD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B34FD" w:rsidRDefault="004B47B5" w:rsidP="004B47B5">
      <w:pPr>
        <w:rPr>
          <w:i/>
          <w:sz w:val="16"/>
          <w:lang w:val="id-ID"/>
        </w:rPr>
      </w:pPr>
      <w:r w:rsidRPr="001B34FD">
        <w:rPr>
          <w:i/>
          <w:sz w:val="16"/>
          <w:lang w:val="id-ID"/>
        </w:rPr>
        <w:t>Case</w:t>
      </w:r>
    </w:p>
    <w:p w14:paraId="3D5F89FE" w14:textId="5241E2F0" w:rsidR="00D07939" w:rsidRPr="002375D3" w:rsidRDefault="00803ADB" w:rsidP="00D07939">
      <w:pPr>
        <w:spacing w:line="360" w:lineRule="auto"/>
        <w:jc w:val="center"/>
        <w:rPr>
          <w:color w:val="000000"/>
        </w:rPr>
      </w:pPr>
      <w:r>
        <w:rPr>
          <w:b/>
          <w:color w:val="000000"/>
          <w:sz w:val="28"/>
          <w:szCs w:val="28"/>
        </w:rPr>
        <w:t>AXForPatty</w:t>
      </w:r>
    </w:p>
    <w:p w14:paraId="153DA513" w14:textId="77777777" w:rsidR="00D07939" w:rsidRPr="005F0403" w:rsidRDefault="00D07939" w:rsidP="00D07939">
      <w:pPr>
        <w:spacing w:line="360" w:lineRule="auto"/>
        <w:contextualSpacing/>
        <w:jc w:val="both"/>
        <w:rPr>
          <w:noProof/>
          <w:color w:val="000000"/>
        </w:rPr>
      </w:pPr>
      <w:r w:rsidRPr="005F0403">
        <w:rPr>
          <w:b/>
          <w:noProof/>
          <w:color w:val="000000"/>
        </w:rPr>
        <w:t>Criteria</w:t>
      </w:r>
      <w:r w:rsidRPr="005F0403">
        <w:rPr>
          <w:noProof/>
          <w:color w:val="000000"/>
        </w:rPr>
        <w:t>:</w:t>
      </w:r>
    </w:p>
    <w:p w14:paraId="78F28E89" w14:textId="614D2F51" w:rsidR="00D07939" w:rsidRPr="005F0403" w:rsidRDefault="00FD2CFE" w:rsidP="00D07939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t>Builder</w:t>
      </w:r>
    </w:p>
    <w:p w14:paraId="0C53064C" w14:textId="343075C6" w:rsidR="00D07939" w:rsidRPr="005F0403" w:rsidRDefault="00D07939" w:rsidP="00D0793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i/>
          <w:noProof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sz w:val="24"/>
          <w:szCs w:val="24"/>
        </w:rPr>
        <w:t xml:space="preserve">First you need </w:t>
      </w:r>
      <w:r w:rsidR="00FD2CFE">
        <w:rPr>
          <w:rFonts w:ascii="Times New Roman" w:hAnsi="Times New Roman" w:cs="Times New Roman"/>
          <w:b/>
          <w:sz w:val="24"/>
          <w:szCs w:val="24"/>
        </w:rPr>
        <w:t>Builder</w:t>
      </w:r>
      <w:r w:rsidRPr="005F0403">
        <w:rPr>
          <w:rFonts w:ascii="Times New Roman" w:hAnsi="Times New Roman" w:cs="Times New Roman"/>
          <w:b/>
          <w:sz w:val="24"/>
          <w:szCs w:val="24"/>
        </w:rPr>
        <w:t xml:space="preserve"> Pattern</w:t>
      </w:r>
      <w:r w:rsidRPr="005F0403">
        <w:rPr>
          <w:rFonts w:ascii="Times New Roman" w:hAnsi="Times New Roman" w:cs="Times New Roman"/>
          <w:sz w:val="24"/>
          <w:szCs w:val="24"/>
        </w:rPr>
        <w:t xml:space="preserve"> says that</w:t>
      </w:r>
      <w:r w:rsidR="00FD2CFE">
        <w:rPr>
          <w:rFonts w:ascii="Times New Roman" w:hAnsi="Times New Roman" w:cs="Times New Roman"/>
          <w:sz w:val="24"/>
          <w:szCs w:val="24"/>
        </w:rPr>
        <w:t>, l</w:t>
      </w:r>
      <w:r w:rsidR="00FD2CFE" w:rsidRPr="00FD2CFE">
        <w:rPr>
          <w:rFonts w:ascii="Times New Roman" w:hAnsi="Times New Roman" w:cs="Times New Roman"/>
          <w:sz w:val="24"/>
          <w:szCs w:val="24"/>
        </w:rPr>
        <w:t>ets you construct complex objects step by step. The pattern allows you to produce different types and representations of an object using the same construction code.</w:t>
      </w:r>
    </w:p>
    <w:p w14:paraId="68255412" w14:textId="77777777" w:rsidR="00D07939" w:rsidRPr="005F0403" w:rsidRDefault="00D07939" w:rsidP="00D07939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noProof/>
          <w:color w:val="000000"/>
          <w:sz w:val="24"/>
          <w:szCs w:val="24"/>
        </w:rPr>
        <w:t>Singleton</w:t>
      </w:r>
    </w:p>
    <w:p w14:paraId="7B1714CC" w14:textId="651F29E2" w:rsidR="00D07939" w:rsidRPr="005F0403" w:rsidRDefault="00D07939" w:rsidP="00D0793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sz w:val="24"/>
          <w:szCs w:val="24"/>
        </w:rPr>
        <w:t xml:space="preserve">Next you need to create </w:t>
      </w:r>
      <w:r w:rsidRPr="005F0403">
        <w:rPr>
          <w:rFonts w:ascii="Times New Roman" w:hAnsi="Times New Roman" w:cs="Times New Roman"/>
          <w:b/>
          <w:sz w:val="24"/>
          <w:szCs w:val="24"/>
        </w:rPr>
        <w:t xml:space="preserve">Singleton Pattern, </w:t>
      </w:r>
      <w:r w:rsidRPr="005F0403">
        <w:rPr>
          <w:rFonts w:ascii="Times New Roman" w:hAnsi="Times New Roman" w:cs="Times New Roman"/>
          <w:sz w:val="24"/>
          <w:szCs w:val="24"/>
        </w:rPr>
        <w:t xml:space="preserve">Singleton is pattern that restrict the instantiation of a class to one object. this pattern </w:t>
      </w:r>
      <w:r w:rsidR="00237BE9" w:rsidRPr="005F0403">
        <w:rPr>
          <w:rFonts w:ascii="Times New Roman" w:hAnsi="Times New Roman" w:cs="Times New Roman"/>
          <w:sz w:val="24"/>
          <w:szCs w:val="24"/>
        </w:rPr>
        <w:t>makes</w:t>
      </w:r>
      <w:r w:rsidRPr="005F0403">
        <w:rPr>
          <w:rFonts w:ascii="Times New Roman" w:hAnsi="Times New Roman" w:cs="Times New Roman"/>
          <w:sz w:val="24"/>
          <w:szCs w:val="24"/>
        </w:rPr>
        <w:t xml:space="preserve"> it possible to user does not conflict when call the instance.</w:t>
      </w:r>
    </w:p>
    <w:p w14:paraId="3F85C348" w14:textId="77777777" w:rsidR="00D07939" w:rsidRPr="005F0403" w:rsidRDefault="00D07939" w:rsidP="00D07939">
      <w:pPr>
        <w:pStyle w:val="ListParagraph"/>
        <w:numPr>
          <w:ilvl w:val="0"/>
          <w:numId w:val="16"/>
        </w:numPr>
        <w:spacing w:after="0" w:line="360" w:lineRule="auto"/>
        <w:ind w:left="42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noProof/>
          <w:color w:val="000000"/>
          <w:sz w:val="24"/>
          <w:szCs w:val="24"/>
        </w:rPr>
        <w:t>Adapter</w:t>
      </w:r>
    </w:p>
    <w:p w14:paraId="09A16DA9" w14:textId="19E115AE" w:rsidR="00D07939" w:rsidRPr="005F0403" w:rsidRDefault="00D07939" w:rsidP="00D0793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5F0403">
        <w:rPr>
          <w:rFonts w:ascii="Times New Roman" w:hAnsi="Times New Roman" w:cs="Times New Roman"/>
          <w:sz w:val="24"/>
          <w:szCs w:val="24"/>
        </w:rPr>
        <w:t xml:space="preserve">Last you need </w:t>
      </w:r>
      <w:r w:rsidRPr="005F0403">
        <w:rPr>
          <w:rFonts w:ascii="Times New Roman" w:hAnsi="Times New Roman" w:cs="Times New Roman"/>
          <w:b/>
          <w:sz w:val="24"/>
          <w:szCs w:val="24"/>
        </w:rPr>
        <w:t>Adapter pattern</w:t>
      </w:r>
      <w:r w:rsidR="00237BE9" w:rsidRPr="005F0403">
        <w:rPr>
          <w:rFonts w:ascii="Times New Roman" w:hAnsi="Times New Roman" w:cs="Times New Roman"/>
          <w:sz w:val="24"/>
          <w:szCs w:val="24"/>
        </w:rPr>
        <w:t>. A</w:t>
      </w:r>
      <w:r w:rsidRPr="005F0403">
        <w:rPr>
          <w:rFonts w:ascii="Times New Roman" w:hAnsi="Times New Roman" w:cs="Times New Roman"/>
          <w:sz w:val="24"/>
          <w:szCs w:val="24"/>
        </w:rPr>
        <w:t>dapter pattern is structural design pattern for convert the interface of a class into another interface clients expect. Adapter lets classes work together that couldn’t otherwise because of incompatible interfaces.</w:t>
      </w:r>
    </w:p>
    <w:p w14:paraId="10F8B155" w14:textId="77777777" w:rsidR="00D07939" w:rsidRPr="005F0403" w:rsidRDefault="00D07939" w:rsidP="00D07939">
      <w:pPr>
        <w:pStyle w:val="ListParagraph"/>
        <w:spacing w:line="360" w:lineRule="auto"/>
        <w:ind w:left="426"/>
        <w:jc w:val="both"/>
        <w:rPr>
          <w:rFonts w:ascii="Times New Roman" w:hAnsi="Times New Roman" w:cs="Times New Roman"/>
          <w:noProof/>
          <w:color w:val="000000"/>
          <w:sz w:val="24"/>
          <w:szCs w:val="24"/>
        </w:rPr>
      </w:pPr>
    </w:p>
    <w:p w14:paraId="24231A19" w14:textId="7C6E8E2C" w:rsidR="00C44AB6" w:rsidRPr="005F0403" w:rsidRDefault="00085788" w:rsidP="00AE5975">
      <w:pPr>
        <w:spacing w:after="240" w:line="360" w:lineRule="auto"/>
        <w:jc w:val="both"/>
        <w:rPr>
          <w:color w:val="000000"/>
        </w:rPr>
      </w:pPr>
      <w:r>
        <w:rPr>
          <w:color w:val="000000"/>
        </w:rPr>
        <w:t>AXForPatty is a new and rising burger franchise</w:t>
      </w:r>
      <w:r w:rsidR="00C44AB6" w:rsidRPr="00C44AB6">
        <w:rPr>
          <w:color w:val="000000"/>
        </w:rPr>
        <w:t>.</w:t>
      </w:r>
      <w:r>
        <w:rPr>
          <w:color w:val="000000"/>
        </w:rPr>
        <w:t xml:space="preserve"> It serves many types of burger to suit every taste. What makes it unique and different from other burger franchise is that they allow you to customize and </w:t>
      </w:r>
      <w:r w:rsidR="00C50F33">
        <w:rPr>
          <w:color w:val="000000"/>
        </w:rPr>
        <w:t>view</w:t>
      </w:r>
      <w:r>
        <w:rPr>
          <w:color w:val="000000"/>
        </w:rPr>
        <w:t xml:space="preserve"> </w:t>
      </w:r>
      <w:r w:rsidR="00C50F33">
        <w:rPr>
          <w:color w:val="000000"/>
        </w:rPr>
        <w:t>the burger you and other customer have created</w:t>
      </w:r>
      <w:r>
        <w:rPr>
          <w:color w:val="000000"/>
        </w:rPr>
        <w:t xml:space="preserve">. </w:t>
      </w:r>
      <w:r w:rsidR="00AB2AFD">
        <w:rPr>
          <w:color w:val="000000"/>
        </w:rPr>
        <w:t>However, recently AXForPatty have undergone huge growth, thus it needs a new application to handle customer request.</w:t>
      </w:r>
      <w:r w:rsidR="00C44AB6" w:rsidRPr="00C44AB6">
        <w:rPr>
          <w:color w:val="000000"/>
        </w:rPr>
        <w:t xml:space="preserve"> </w:t>
      </w:r>
      <w:r w:rsidR="00716100">
        <w:rPr>
          <w:color w:val="000000"/>
        </w:rPr>
        <w:t>AXForPatty believe that you are able to make a program that suits their need.</w:t>
      </w:r>
      <w:r w:rsidR="00496A8D">
        <w:rPr>
          <w:color w:val="000000"/>
        </w:rPr>
        <w:t xml:space="preserve"> The</w:t>
      </w:r>
      <w:r w:rsidR="00C44AB6" w:rsidRPr="00C44AB6">
        <w:rPr>
          <w:color w:val="000000"/>
        </w:rPr>
        <w:t xml:space="preserve"> program criteria will b</w:t>
      </w:r>
      <w:r w:rsidR="00D303C9">
        <w:rPr>
          <w:color w:val="000000"/>
        </w:rPr>
        <w:t>e</w:t>
      </w:r>
      <w:r w:rsidR="00C44AB6" w:rsidRPr="00C44AB6">
        <w:rPr>
          <w:color w:val="000000"/>
        </w:rPr>
        <w:t>:</w:t>
      </w:r>
    </w:p>
    <w:p w14:paraId="3789167D" w14:textId="77777777" w:rsidR="00D07939" w:rsidRPr="005F0403" w:rsidRDefault="00D07939" w:rsidP="00D07939">
      <w:pPr>
        <w:rPr>
          <w:color w:val="000000"/>
        </w:rPr>
      </w:pPr>
      <w:r w:rsidRPr="005F0403">
        <w:rPr>
          <w:color w:val="000000"/>
        </w:rPr>
        <w:br w:type="page"/>
      </w:r>
    </w:p>
    <w:p w14:paraId="21309234" w14:textId="77777777" w:rsidR="00D07939" w:rsidRPr="005F0403" w:rsidRDefault="00D07939" w:rsidP="00D516FB">
      <w:pPr>
        <w:pStyle w:val="ListParagraph"/>
        <w:numPr>
          <w:ilvl w:val="0"/>
          <w:numId w:val="15"/>
        </w:numPr>
        <w:spacing w:after="0" w:line="360" w:lineRule="auto"/>
        <w:ind w:left="426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>Menu</w:t>
      </w:r>
    </w:p>
    <w:p w14:paraId="40CC4E6A" w14:textId="76E2DD18" w:rsidR="00D516FB" w:rsidRPr="00D516FB" w:rsidRDefault="00D07939" w:rsidP="00D516FB">
      <w:pPr>
        <w:pStyle w:val="ListParagraph"/>
        <w:keepNext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5F0403">
        <w:rPr>
          <w:rFonts w:ascii="Times New Roman" w:hAnsi="Times New Roman" w:cs="Times New Roman"/>
          <w:color w:val="000000"/>
          <w:sz w:val="24"/>
          <w:szCs w:val="24"/>
        </w:rPr>
        <w:t>At first, the program will show the menu. In this menu, the player can choose whether they want to</w:t>
      </w:r>
      <w:r w:rsidRPr="005F04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DF0EAF">
        <w:rPr>
          <w:rFonts w:ascii="Times New Roman" w:hAnsi="Times New Roman" w:cs="Times New Roman"/>
          <w:b/>
          <w:color w:val="000000"/>
          <w:sz w:val="24"/>
          <w:szCs w:val="24"/>
        </w:rPr>
        <w:t>Custom a burger</w:t>
      </w:r>
      <w:r w:rsidR="00D516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C666BC">
        <w:rPr>
          <w:rFonts w:ascii="Times New Roman" w:hAnsi="Times New Roman" w:cs="Times New Roman"/>
          <w:b/>
          <w:color w:val="000000"/>
          <w:sz w:val="24"/>
          <w:szCs w:val="24"/>
        </w:rPr>
        <w:t>View burgerpedia</w:t>
      </w:r>
      <w:r w:rsidR="00D516F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D516FB" w:rsidRPr="00D516FB">
        <w:rPr>
          <w:rFonts w:ascii="Times New Roman" w:hAnsi="Times New Roman" w:cs="Times New Roman"/>
          <w:bCs/>
          <w:color w:val="000000"/>
          <w:sz w:val="24"/>
          <w:szCs w:val="24"/>
        </w:rPr>
        <w:t>and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516FB">
        <w:rPr>
          <w:rFonts w:ascii="Times New Roman" w:hAnsi="Times New Roman" w:cs="Times New Roman"/>
          <w:b/>
          <w:color w:val="000000"/>
          <w:sz w:val="24"/>
          <w:szCs w:val="24"/>
        </w:rPr>
        <w:t>E</w:t>
      </w:r>
      <w:r w:rsidRPr="005F0403">
        <w:rPr>
          <w:rFonts w:ascii="Times New Roman" w:hAnsi="Times New Roman" w:cs="Times New Roman"/>
          <w:b/>
          <w:color w:val="000000"/>
          <w:sz w:val="24"/>
          <w:szCs w:val="24"/>
        </w:rPr>
        <w:t>xit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Pr="005F040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D31B5FA" w14:textId="36C93F3A" w:rsidR="00D516FB" w:rsidRPr="005F0403" w:rsidRDefault="00BD35BC" w:rsidP="00D516FB">
      <w:pPr>
        <w:pStyle w:val="ListParagraph"/>
        <w:keepNext/>
        <w:spacing w:line="24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BD35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EC3A0" wp14:editId="531DBC2F">
            <wp:extent cx="5061210" cy="2298818"/>
            <wp:effectExtent l="19050" t="19050" r="25400" b="2540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1210" cy="229881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949FA7" w14:textId="267111CE" w:rsidR="00D07939" w:rsidRPr="00ED730A" w:rsidRDefault="00D07939" w:rsidP="00B66E18">
      <w:pPr>
        <w:pStyle w:val="Caption"/>
        <w:jc w:val="center"/>
        <w:rPr>
          <w:color w:val="000000" w:themeColor="text1"/>
          <w:sz w:val="22"/>
          <w:szCs w:val="22"/>
        </w:rPr>
      </w:pPr>
      <w:r w:rsidRPr="00ED730A">
        <w:rPr>
          <w:color w:val="000000" w:themeColor="text1"/>
          <w:sz w:val="22"/>
          <w:szCs w:val="22"/>
        </w:rPr>
        <w:t xml:space="preserve">Figure </w:t>
      </w:r>
      <w:r w:rsidRPr="00ED730A">
        <w:rPr>
          <w:color w:val="000000" w:themeColor="text1"/>
          <w:sz w:val="22"/>
          <w:szCs w:val="22"/>
        </w:rPr>
        <w:fldChar w:fldCharType="begin"/>
      </w:r>
      <w:r w:rsidRPr="00ED730A">
        <w:rPr>
          <w:color w:val="000000" w:themeColor="text1"/>
          <w:sz w:val="22"/>
          <w:szCs w:val="22"/>
        </w:rPr>
        <w:instrText xml:space="preserve"> SEQ Figure \* ARABIC </w:instrText>
      </w:r>
      <w:r w:rsidRPr="00ED730A">
        <w:rPr>
          <w:color w:val="000000" w:themeColor="text1"/>
          <w:sz w:val="22"/>
          <w:szCs w:val="22"/>
        </w:rPr>
        <w:fldChar w:fldCharType="separate"/>
      </w:r>
      <w:r w:rsidRPr="00ED730A">
        <w:rPr>
          <w:noProof/>
          <w:color w:val="000000" w:themeColor="text1"/>
          <w:sz w:val="22"/>
          <w:szCs w:val="22"/>
        </w:rPr>
        <w:t>1</w:t>
      </w:r>
      <w:r w:rsidRPr="00ED730A">
        <w:rPr>
          <w:color w:val="000000" w:themeColor="text1"/>
          <w:sz w:val="22"/>
          <w:szCs w:val="22"/>
        </w:rPr>
        <w:fldChar w:fldCharType="end"/>
      </w:r>
      <w:r w:rsidR="00A15B8B" w:rsidRPr="00ED730A">
        <w:rPr>
          <w:color w:val="000000" w:themeColor="text1"/>
          <w:sz w:val="22"/>
          <w:szCs w:val="22"/>
        </w:rPr>
        <w:t>.</w:t>
      </w:r>
      <w:r w:rsidRPr="00ED730A">
        <w:rPr>
          <w:color w:val="000000" w:themeColor="text1"/>
          <w:sz w:val="22"/>
          <w:szCs w:val="22"/>
        </w:rPr>
        <w:t xml:space="preserve"> </w:t>
      </w:r>
      <w:r w:rsidR="00D4291F">
        <w:rPr>
          <w:color w:val="000000" w:themeColor="text1"/>
          <w:sz w:val="22"/>
          <w:szCs w:val="22"/>
        </w:rPr>
        <w:t>AX</w:t>
      </w:r>
      <w:r w:rsidR="006B2E5E">
        <w:rPr>
          <w:color w:val="000000" w:themeColor="text1"/>
          <w:sz w:val="22"/>
          <w:szCs w:val="22"/>
        </w:rPr>
        <w:t>ForPatty</w:t>
      </w:r>
      <w:r w:rsidRPr="00ED730A">
        <w:rPr>
          <w:color w:val="000000" w:themeColor="text1"/>
          <w:sz w:val="22"/>
          <w:szCs w:val="22"/>
        </w:rPr>
        <w:t xml:space="preserve"> Menu</w:t>
      </w:r>
    </w:p>
    <w:p w14:paraId="561CF315" w14:textId="0F81D967" w:rsidR="00B22E9F" w:rsidRPr="00B22E9F" w:rsidRDefault="00B22E9F" w:rsidP="00B22E9F">
      <w:pPr>
        <w:rPr>
          <w:lang w:eastAsia="en-US"/>
        </w:rPr>
      </w:pPr>
    </w:p>
    <w:p w14:paraId="1EBDB904" w14:textId="6ABC3CF8" w:rsidR="00D07939" w:rsidRPr="005F0403" w:rsidRDefault="00D516FB" w:rsidP="00D07939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Add new </w:t>
      </w:r>
      <w:r w:rsidR="007F6B65">
        <w:rPr>
          <w:rFonts w:ascii="Times New Roman" w:hAnsi="Times New Roman" w:cs="Times New Roman"/>
          <w:b/>
          <w:color w:val="000000"/>
          <w:sz w:val="24"/>
          <w:szCs w:val="24"/>
        </w:rPr>
        <w:t>burger</w:t>
      </w:r>
    </w:p>
    <w:p w14:paraId="6F6F7EC8" w14:textId="483C0954" w:rsidR="00D07939" w:rsidRPr="005F0403" w:rsidRDefault="00D07939" w:rsidP="00D0793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="00AA1239">
        <w:rPr>
          <w:rFonts w:ascii="Times New Roman" w:hAnsi="Times New Roman" w:cs="Times New Roman"/>
          <w:color w:val="000000"/>
          <w:sz w:val="24"/>
          <w:szCs w:val="24"/>
        </w:rPr>
        <w:t>user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chooses </w:t>
      </w:r>
      <w:r w:rsidR="00536BD9">
        <w:rPr>
          <w:rFonts w:ascii="Times New Roman" w:hAnsi="Times New Roman" w:cs="Times New Roman"/>
          <w:color w:val="000000"/>
          <w:sz w:val="24"/>
          <w:szCs w:val="24"/>
        </w:rPr>
        <w:t xml:space="preserve">to </w:t>
      </w:r>
      <w:r w:rsidR="007D0A08">
        <w:rPr>
          <w:rFonts w:ascii="Times New Roman" w:hAnsi="Times New Roman" w:cs="Times New Roman"/>
          <w:b/>
          <w:color w:val="000000"/>
          <w:sz w:val="24"/>
          <w:szCs w:val="24"/>
        </w:rPr>
        <w:t>Custom a burger</w:t>
      </w:r>
      <w:r w:rsidRPr="005F04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>menu</w:t>
      </w:r>
      <w:r w:rsidRPr="005F0403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="005573C7">
        <w:rPr>
          <w:rFonts w:ascii="Times New Roman" w:hAnsi="Times New Roman" w:cs="Times New Roman"/>
          <w:color w:val="000000"/>
          <w:sz w:val="24"/>
          <w:szCs w:val="24"/>
        </w:rPr>
        <w:t>ask the user if they want to customize the current component, if not make the component using the default value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235F9E91" w14:textId="646ADAF3" w:rsidR="00D07939" w:rsidRPr="005F0403" w:rsidRDefault="00D07939" w:rsidP="00D07939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color w:val="000000"/>
          <w:sz w:val="24"/>
          <w:szCs w:val="24"/>
        </w:rPr>
        <w:t>First ask</w:t>
      </w:r>
      <w:r w:rsidR="00536BD9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r w:rsidR="00F31209">
        <w:rPr>
          <w:rFonts w:ascii="Times New Roman" w:hAnsi="Times New Roman" w:cs="Times New Roman"/>
          <w:color w:val="000000"/>
          <w:sz w:val="24"/>
          <w:szCs w:val="24"/>
        </w:rPr>
        <w:t xml:space="preserve">if they want to customize the </w:t>
      </w:r>
      <w:r w:rsidR="00F312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patty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. Validate the input </w:t>
      </w:r>
      <w:r w:rsidR="00F31209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must be between 0 and 6</w:t>
      </w:r>
    </w:p>
    <w:p w14:paraId="42322402" w14:textId="5868B08E" w:rsidR="00D07D3B" w:rsidRPr="00115D5A" w:rsidRDefault="00D07939" w:rsidP="002E4896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After that, </w:t>
      </w:r>
      <w:r w:rsidR="006817DC" w:rsidRPr="005F0403">
        <w:rPr>
          <w:rFonts w:ascii="Times New Roman" w:hAnsi="Times New Roman" w:cs="Times New Roman"/>
          <w:color w:val="000000"/>
          <w:sz w:val="24"/>
          <w:szCs w:val="24"/>
        </w:rPr>
        <w:t>ask</w:t>
      </w:r>
      <w:r w:rsidR="006817DC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6817DC"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r w:rsidR="006817DC">
        <w:rPr>
          <w:rFonts w:ascii="Times New Roman" w:hAnsi="Times New Roman" w:cs="Times New Roman"/>
          <w:color w:val="000000"/>
          <w:sz w:val="24"/>
          <w:szCs w:val="24"/>
        </w:rPr>
        <w:t xml:space="preserve">if they want to customize the </w:t>
      </w:r>
      <w:r w:rsidR="006817DC">
        <w:rPr>
          <w:rFonts w:ascii="Times New Roman" w:hAnsi="Times New Roman" w:cs="Times New Roman"/>
          <w:b/>
          <w:bCs/>
          <w:color w:val="000000"/>
          <w:sz w:val="24"/>
          <w:szCs w:val="24"/>
        </w:rPr>
        <w:t>cheese</w:t>
      </w:r>
      <w:r w:rsidR="006817DC"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E4896"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Validate the input </w:t>
      </w:r>
      <w:r w:rsidR="002E4896">
        <w:rPr>
          <w:rFonts w:ascii="Times New Roman" w:hAnsi="Times New Roman" w:cs="Times New Roman"/>
          <w:b/>
          <w:bCs/>
          <w:color w:val="000000"/>
          <w:sz w:val="24"/>
          <w:szCs w:val="24"/>
        </w:rPr>
        <w:t>must be between 0 and 6</w:t>
      </w:r>
    </w:p>
    <w:p w14:paraId="434A18D8" w14:textId="637A71BE" w:rsidR="00115D5A" w:rsidRPr="00115D5A" w:rsidRDefault="00115D5A" w:rsidP="00115D5A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5F0403">
        <w:rPr>
          <w:rFonts w:ascii="Times New Roman" w:hAnsi="Times New Roman" w:cs="Times New Roman"/>
          <w:color w:val="000000"/>
          <w:sz w:val="24"/>
          <w:szCs w:val="24"/>
        </w:rPr>
        <w:t>After that, ask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they want to customize the </w:t>
      </w:r>
      <w:r w:rsidR="00E30A1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amount of </w:t>
      </w:r>
      <w:r w:rsidR="00B54B3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bun</w:t>
      </w:r>
      <w:r w:rsidR="00E30A1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. Validate the input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must be between 0 and 6</w:t>
      </w:r>
    </w:p>
    <w:p w14:paraId="636133D8" w14:textId="17508FC4" w:rsidR="00052A19" w:rsidRPr="00052A19" w:rsidRDefault="00052A19" w:rsidP="00052A1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After that, ask the user whether they want to include 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vegetable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or not. Validate the input must be between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(case insensitive)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230EDEC8" w14:textId="7D1AD498" w:rsidR="00052A19" w:rsidRPr="00052A19" w:rsidRDefault="00052A19" w:rsidP="00052A1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After that, ask the user whether they want to include </w:t>
      </w:r>
      <w:r w:rsidR="00905253">
        <w:rPr>
          <w:rFonts w:ascii="Times New Roman" w:hAnsi="Times New Roman" w:cs="Times New Roman"/>
          <w:b/>
          <w:color w:val="000000"/>
          <w:sz w:val="24"/>
          <w:szCs w:val="24"/>
        </w:rPr>
        <w:t>pickle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or not. Validate the input must be between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(case insensitive)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32646512" w14:textId="5814450E" w:rsidR="00052A19" w:rsidRPr="00052A19" w:rsidRDefault="00052A19" w:rsidP="00052A19">
      <w:pPr>
        <w:pStyle w:val="ListParagraph"/>
        <w:numPr>
          <w:ilvl w:val="0"/>
          <w:numId w:val="18"/>
        </w:numPr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After that, ask the user whether they want </w:t>
      </w:r>
      <w:r w:rsidR="0094651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their patty to be </w:t>
      </w:r>
      <w:r w:rsidR="0094651B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smashed </w:t>
      </w:r>
      <w:r w:rsidR="0094651B">
        <w:rPr>
          <w:rFonts w:ascii="Times New Roman" w:hAnsi="Times New Roman" w:cs="Times New Roman"/>
          <w:bCs/>
          <w:color w:val="000000"/>
          <w:sz w:val="24"/>
          <w:szCs w:val="24"/>
        </w:rPr>
        <w:t>or not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. Validate the input must be between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Y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or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N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2D5819">
        <w:rPr>
          <w:rFonts w:ascii="Times New Roman" w:hAnsi="Times New Roman" w:cs="Times New Roman"/>
          <w:b/>
          <w:color w:val="000000"/>
          <w:sz w:val="24"/>
          <w:szCs w:val="24"/>
        </w:rPr>
        <w:t>(case insensitive)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.</w:t>
      </w:r>
    </w:p>
    <w:p w14:paraId="6E9C659C" w14:textId="0B1C9492" w:rsidR="00B616A0" w:rsidRPr="005F0403" w:rsidRDefault="00B616A0" w:rsidP="00B616A0">
      <w:pPr>
        <w:pStyle w:val="ListParagraph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Lastly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ask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 user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they want to customize the </w:t>
      </w:r>
      <w:r w:rsidR="00234A21">
        <w:rPr>
          <w:rFonts w:ascii="Times New Roman" w:hAnsi="Times New Roman" w:cs="Times New Roman"/>
          <w:b/>
          <w:bCs/>
          <w:color w:val="000000"/>
          <w:sz w:val="24"/>
          <w:szCs w:val="24"/>
        </w:rPr>
        <w:t>name</w:t>
      </w:r>
      <w:r w:rsidRPr="005F0403">
        <w:rPr>
          <w:rFonts w:ascii="Times New Roman" w:hAnsi="Times New Roman" w:cs="Times New Roman"/>
          <w:color w:val="000000"/>
          <w:sz w:val="24"/>
          <w:szCs w:val="24"/>
        </w:rPr>
        <w:t xml:space="preserve">. Validate the input </w:t>
      </w:r>
      <w:r w:rsidR="005E5307">
        <w:rPr>
          <w:rFonts w:ascii="Times New Roman" w:hAnsi="Times New Roman" w:cs="Times New Roman"/>
          <w:b/>
          <w:bCs/>
          <w:color w:val="000000"/>
          <w:sz w:val="24"/>
          <w:szCs w:val="24"/>
        </w:rPr>
        <w:t>length must be between 0 and 31.</w:t>
      </w:r>
    </w:p>
    <w:p w14:paraId="52DF9AC6" w14:textId="59CB807C" w:rsidR="00CC7F5A" w:rsidRDefault="00A9662F" w:rsidP="00A9662F">
      <w:pPr>
        <w:keepNext/>
        <w:spacing w:line="360" w:lineRule="auto"/>
      </w:pPr>
      <w:r>
        <w:lastRenderedPageBreak/>
        <w:t>Below are the default value for each customable component: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40"/>
        <w:gridCol w:w="4941"/>
      </w:tblGrid>
      <w:tr w:rsidR="00A043B3" w14:paraId="4516A9E8" w14:textId="77777777" w:rsidTr="00A043B3">
        <w:tc>
          <w:tcPr>
            <w:tcW w:w="4940" w:type="dxa"/>
          </w:tcPr>
          <w:p w14:paraId="65C46E98" w14:textId="23089BA6" w:rsidR="00A043B3" w:rsidRPr="00A043B3" w:rsidRDefault="00A043B3" w:rsidP="00A9662F">
            <w:pPr>
              <w:keepNext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Component</w:t>
            </w:r>
          </w:p>
        </w:tc>
        <w:tc>
          <w:tcPr>
            <w:tcW w:w="4941" w:type="dxa"/>
          </w:tcPr>
          <w:p w14:paraId="3BD3BD6C" w14:textId="25BA962D" w:rsidR="00A043B3" w:rsidRPr="005D5E17" w:rsidRDefault="005D5E17" w:rsidP="00A9662F">
            <w:pPr>
              <w:keepNext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Value</w:t>
            </w:r>
          </w:p>
        </w:tc>
      </w:tr>
      <w:tr w:rsidR="00A043B3" w14:paraId="694BAA06" w14:textId="77777777" w:rsidTr="00A043B3">
        <w:tc>
          <w:tcPr>
            <w:tcW w:w="4940" w:type="dxa"/>
          </w:tcPr>
          <w:p w14:paraId="5FDC3DE7" w14:textId="0D6256BC" w:rsidR="00A043B3" w:rsidRPr="009E5112" w:rsidRDefault="009E5112" w:rsidP="00A9662F">
            <w:pPr>
              <w:keepNext/>
              <w:spacing w:line="360" w:lineRule="auto"/>
            </w:pPr>
            <w:r>
              <w:t>Patty</w:t>
            </w:r>
          </w:p>
        </w:tc>
        <w:tc>
          <w:tcPr>
            <w:tcW w:w="4941" w:type="dxa"/>
          </w:tcPr>
          <w:p w14:paraId="1F3FAFE5" w14:textId="0A67B8FC" w:rsidR="00A043B3" w:rsidRDefault="00755776" w:rsidP="00A9662F">
            <w:pPr>
              <w:keepNext/>
              <w:spacing w:line="360" w:lineRule="auto"/>
            </w:pPr>
            <w:r>
              <w:t>1</w:t>
            </w:r>
          </w:p>
        </w:tc>
      </w:tr>
      <w:tr w:rsidR="00A043B3" w14:paraId="2CE867DF" w14:textId="77777777" w:rsidTr="00A043B3">
        <w:tc>
          <w:tcPr>
            <w:tcW w:w="4940" w:type="dxa"/>
          </w:tcPr>
          <w:p w14:paraId="118102AD" w14:textId="47061C54" w:rsidR="00A043B3" w:rsidRDefault="00523507" w:rsidP="00A9662F">
            <w:pPr>
              <w:keepNext/>
              <w:spacing w:line="360" w:lineRule="auto"/>
            </w:pPr>
            <w:r>
              <w:t>Cheese</w:t>
            </w:r>
          </w:p>
        </w:tc>
        <w:tc>
          <w:tcPr>
            <w:tcW w:w="4941" w:type="dxa"/>
          </w:tcPr>
          <w:p w14:paraId="1D504EB6" w14:textId="483056F7" w:rsidR="00A043B3" w:rsidRDefault="00755776" w:rsidP="00A9662F">
            <w:pPr>
              <w:keepNext/>
              <w:spacing w:line="360" w:lineRule="auto"/>
            </w:pPr>
            <w:r>
              <w:t>1</w:t>
            </w:r>
          </w:p>
        </w:tc>
      </w:tr>
      <w:tr w:rsidR="00A043B3" w14:paraId="1BC30B58" w14:textId="77777777" w:rsidTr="00A043B3">
        <w:tc>
          <w:tcPr>
            <w:tcW w:w="4940" w:type="dxa"/>
          </w:tcPr>
          <w:p w14:paraId="6AE5A1FD" w14:textId="7A5E1C72" w:rsidR="00A043B3" w:rsidRDefault="00D971C6" w:rsidP="00A9662F">
            <w:pPr>
              <w:keepNext/>
              <w:spacing w:line="360" w:lineRule="auto"/>
            </w:pPr>
            <w:r>
              <w:t>Bun</w:t>
            </w:r>
          </w:p>
        </w:tc>
        <w:tc>
          <w:tcPr>
            <w:tcW w:w="4941" w:type="dxa"/>
          </w:tcPr>
          <w:p w14:paraId="068447CC" w14:textId="01851D26" w:rsidR="00A043B3" w:rsidRDefault="00755776" w:rsidP="00A9662F">
            <w:pPr>
              <w:keepNext/>
              <w:spacing w:line="360" w:lineRule="auto"/>
            </w:pPr>
            <w:r>
              <w:t>2</w:t>
            </w:r>
          </w:p>
        </w:tc>
      </w:tr>
      <w:tr w:rsidR="00A043B3" w14:paraId="12B5D057" w14:textId="77777777" w:rsidTr="00A043B3">
        <w:tc>
          <w:tcPr>
            <w:tcW w:w="4940" w:type="dxa"/>
          </w:tcPr>
          <w:p w14:paraId="2496E538" w14:textId="3B2C52C3" w:rsidR="00A043B3" w:rsidRDefault="00842252" w:rsidP="00A9662F">
            <w:pPr>
              <w:keepNext/>
              <w:spacing w:line="360" w:lineRule="auto"/>
            </w:pPr>
            <w:r>
              <w:t>Vegetable</w:t>
            </w:r>
          </w:p>
        </w:tc>
        <w:tc>
          <w:tcPr>
            <w:tcW w:w="4941" w:type="dxa"/>
          </w:tcPr>
          <w:p w14:paraId="4BE45C4D" w14:textId="7B75E976" w:rsidR="00A043B3" w:rsidRDefault="00755776" w:rsidP="00A9662F">
            <w:pPr>
              <w:keepNext/>
              <w:spacing w:line="360" w:lineRule="auto"/>
            </w:pPr>
            <w:r>
              <w:t>include</w:t>
            </w:r>
          </w:p>
        </w:tc>
      </w:tr>
      <w:tr w:rsidR="00A043B3" w14:paraId="5D9AFC15" w14:textId="77777777" w:rsidTr="00A043B3">
        <w:tc>
          <w:tcPr>
            <w:tcW w:w="4940" w:type="dxa"/>
          </w:tcPr>
          <w:p w14:paraId="64064F54" w14:textId="59B3292D" w:rsidR="00A043B3" w:rsidRDefault="00D835A8" w:rsidP="00A9662F">
            <w:pPr>
              <w:keepNext/>
              <w:spacing w:line="360" w:lineRule="auto"/>
            </w:pPr>
            <w:r>
              <w:t>Pickle</w:t>
            </w:r>
          </w:p>
        </w:tc>
        <w:tc>
          <w:tcPr>
            <w:tcW w:w="4941" w:type="dxa"/>
          </w:tcPr>
          <w:p w14:paraId="611E2C6B" w14:textId="1C323C4D" w:rsidR="00A043B3" w:rsidRDefault="001D49ED" w:rsidP="00A9662F">
            <w:pPr>
              <w:keepNext/>
              <w:spacing w:line="360" w:lineRule="auto"/>
            </w:pPr>
            <w:r>
              <w:t>include</w:t>
            </w:r>
          </w:p>
        </w:tc>
      </w:tr>
      <w:tr w:rsidR="00A043B3" w14:paraId="4D0E94A4" w14:textId="77777777" w:rsidTr="00A043B3">
        <w:tc>
          <w:tcPr>
            <w:tcW w:w="4940" w:type="dxa"/>
          </w:tcPr>
          <w:p w14:paraId="1DC58B18" w14:textId="233A0D34" w:rsidR="00A043B3" w:rsidRDefault="00D835A8" w:rsidP="00A9662F">
            <w:pPr>
              <w:keepNext/>
              <w:spacing w:line="360" w:lineRule="auto"/>
            </w:pPr>
            <w:r>
              <w:t>Smash</w:t>
            </w:r>
          </w:p>
        </w:tc>
        <w:tc>
          <w:tcPr>
            <w:tcW w:w="4941" w:type="dxa"/>
          </w:tcPr>
          <w:p w14:paraId="3E75ECEA" w14:textId="60053118" w:rsidR="00A043B3" w:rsidRDefault="001D49ED" w:rsidP="00A9662F">
            <w:pPr>
              <w:keepNext/>
              <w:spacing w:line="360" w:lineRule="auto"/>
            </w:pPr>
            <w:r>
              <w:t xml:space="preserve">Don’t </w:t>
            </w:r>
            <w:r>
              <w:t>include</w:t>
            </w:r>
          </w:p>
        </w:tc>
      </w:tr>
      <w:tr w:rsidR="00A043B3" w14:paraId="593AE491" w14:textId="77777777" w:rsidTr="00A043B3">
        <w:tc>
          <w:tcPr>
            <w:tcW w:w="4940" w:type="dxa"/>
          </w:tcPr>
          <w:p w14:paraId="436923EE" w14:textId="0DAC0E3A" w:rsidR="00A043B3" w:rsidRDefault="00D835A8" w:rsidP="00A9662F">
            <w:pPr>
              <w:keepNext/>
              <w:spacing w:line="360" w:lineRule="auto"/>
            </w:pPr>
            <w:r>
              <w:t>Name</w:t>
            </w:r>
          </w:p>
        </w:tc>
        <w:tc>
          <w:tcPr>
            <w:tcW w:w="4941" w:type="dxa"/>
          </w:tcPr>
          <w:p w14:paraId="33943ED3" w14:textId="5E99127B" w:rsidR="00A043B3" w:rsidRDefault="00F95CDD" w:rsidP="00A9662F">
            <w:pPr>
              <w:keepNext/>
              <w:spacing w:line="360" w:lineRule="auto"/>
            </w:pPr>
            <w:r>
              <w:t>“AXBurrPatt”</w:t>
            </w:r>
          </w:p>
        </w:tc>
      </w:tr>
    </w:tbl>
    <w:p w14:paraId="6F0CEE36" w14:textId="77777777" w:rsidR="00A9662F" w:rsidRDefault="00A9662F" w:rsidP="00A9662F">
      <w:pPr>
        <w:keepNext/>
        <w:spacing w:line="360" w:lineRule="auto"/>
      </w:pPr>
    </w:p>
    <w:p w14:paraId="55818CBB" w14:textId="6AB45B48" w:rsidR="00D07939" w:rsidRPr="005F0403" w:rsidRDefault="00CC7F5A" w:rsidP="00536BD9">
      <w:pPr>
        <w:keepNext/>
        <w:spacing w:line="360" w:lineRule="auto"/>
        <w:jc w:val="center"/>
      </w:pPr>
      <w:r w:rsidRPr="00CC7F5A">
        <w:rPr>
          <w:noProof/>
        </w:rPr>
        <w:drawing>
          <wp:inline distT="0" distB="0" distL="0" distR="0" wp14:anchorId="4EBDF6D8" wp14:editId="1568A5FB">
            <wp:extent cx="6280785" cy="2332355"/>
            <wp:effectExtent l="19050" t="19050" r="24765" b="1079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3323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58A1EC" w14:textId="744ADAF1" w:rsidR="00D07939" w:rsidRPr="00ED730A" w:rsidRDefault="00D07939" w:rsidP="00536BD9">
      <w:pPr>
        <w:pStyle w:val="Caption"/>
        <w:spacing w:line="360" w:lineRule="auto"/>
        <w:jc w:val="center"/>
        <w:rPr>
          <w:color w:val="000000" w:themeColor="text1"/>
          <w:sz w:val="22"/>
          <w:szCs w:val="22"/>
        </w:rPr>
      </w:pPr>
      <w:r w:rsidRPr="00ED730A">
        <w:rPr>
          <w:color w:val="000000" w:themeColor="text1"/>
          <w:sz w:val="22"/>
          <w:szCs w:val="22"/>
        </w:rPr>
        <w:t xml:space="preserve">Figure </w:t>
      </w:r>
      <w:r w:rsidRPr="00ED730A">
        <w:rPr>
          <w:color w:val="000000" w:themeColor="text1"/>
          <w:sz w:val="22"/>
          <w:szCs w:val="22"/>
        </w:rPr>
        <w:fldChar w:fldCharType="begin"/>
      </w:r>
      <w:r w:rsidRPr="00ED730A">
        <w:rPr>
          <w:color w:val="000000" w:themeColor="text1"/>
          <w:sz w:val="22"/>
          <w:szCs w:val="22"/>
        </w:rPr>
        <w:instrText xml:space="preserve"> SEQ Figure \* ARABIC </w:instrText>
      </w:r>
      <w:r w:rsidRPr="00ED730A">
        <w:rPr>
          <w:color w:val="000000" w:themeColor="text1"/>
          <w:sz w:val="22"/>
          <w:szCs w:val="22"/>
        </w:rPr>
        <w:fldChar w:fldCharType="separate"/>
      </w:r>
      <w:r w:rsidRPr="00ED730A">
        <w:rPr>
          <w:noProof/>
          <w:color w:val="000000" w:themeColor="text1"/>
          <w:sz w:val="22"/>
          <w:szCs w:val="22"/>
        </w:rPr>
        <w:t>2</w:t>
      </w:r>
      <w:r w:rsidRPr="00ED730A">
        <w:rPr>
          <w:color w:val="000000" w:themeColor="text1"/>
          <w:sz w:val="22"/>
          <w:szCs w:val="22"/>
        </w:rPr>
        <w:fldChar w:fldCharType="end"/>
      </w:r>
      <w:r w:rsidR="00A15B8B" w:rsidRPr="00ED730A">
        <w:rPr>
          <w:color w:val="000000" w:themeColor="text1"/>
          <w:sz w:val="22"/>
          <w:szCs w:val="22"/>
        </w:rPr>
        <w:t>.</w:t>
      </w:r>
      <w:r w:rsidRPr="00ED730A">
        <w:rPr>
          <w:color w:val="000000" w:themeColor="text1"/>
          <w:sz w:val="22"/>
          <w:szCs w:val="22"/>
        </w:rPr>
        <w:t xml:space="preserve"> </w:t>
      </w:r>
      <w:r w:rsidR="00B31C0C">
        <w:rPr>
          <w:color w:val="000000" w:themeColor="text1"/>
          <w:sz w:val="22"/>
          <w:szCs w:val="22"/>
        </w:rPr>
        <w:t>Custom a burger</w:t>
      </w:r>
    </w:p>
    <w:p w14:paraId="5B48BEB0" w14:textId="6072446B" w:rsidR="00D07939" w:rsidRPr="005F0403" w:rsidRDefault="002D5819" w:rsidP="00D07939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Show all car</w:t>
      </w:r>
    </w:p>
    <w:p w14:paraId="2093E923" w14:textId="5AB59B94" w:rsidR="0092311E" w:rsidRDefault="00AA1239" w:rsidP="00D07939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</w:t>
      </w:r>
      <w:r w:rsidR="00B22E9F">
        <w:rPr>
          <w:rFonts w:ascii="Times New Roman" w:hAnsi="Times New Roman" w:cs="Times New Roman"/>
          <w:color w:val="000000"/>
          <w:sz w:val="24"/>
          <w:szCs w:val="24"/>
        </w:rPr>
        <w:t>user chooses</w:t>
      </w:r>
      <w:r w:rsidR="00536BD9">
        <w:rPr>
          <w:rFonts w:ascii="Times New Roman" w:hAnsi="Times New Roman" w:cs="Times New Roman"/>
          <w:color w:val="000000"/>
          <w:sz w:val="24"/>
          <w:szCs w:val="24"/>
        </w:rPr>
        <w:t xml:space="preserve"> the</w:t>
      </w:r>
      <w:r w:rsidR="00B22E9F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6763A">
        <w:rPr>
          <w:rFonts w:ascii="Times New Roman" w:hAnsi="Times New Roman" w:cs="Times New Roman"/>
          <w:b/>
          <w:bCs/>
          <w:color w:val="000000"/>
          <w:sz w:val="24"/>
          <w:szCs w:val="24"/>
        </w:rPr>
        <w:t>view burgerpedia</w:t>
      </w:r>
      <w:r w:rsidR="00B22E9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B22E9F">
        <w:rPr>
          <w:rFonts w:ascii="Times New Roman" w:hAnsi="Times New Roman" w:cs="Times New Roman"/>
          <w:color w:val="000000"/>
          <w:sz w:val="24"/>
          <w:szCs w:val="24"/>
        </w:rPr>
        <w:t>menu, then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22E9F">
        <w:rPr>
          <w:rFonts w:ascii="Times New Roman" w:hAnsi="Times New Roman" w:cs="Times New Roman"/>
          <w:color w:val="000000"/>
          <w:sz w:val="24"/>
          <w:szCs w:val="24"/>
        </w:rPr>
        <w:t>s</w:t>
      </w:r>
      <w:r w:rsidR="0092311E">
        <w:rPr>
          <w:rFonts w:ascii="Times New Roman" w:hAnsi="Times New Roman" w:cs="Times New Roman"/>
          <w:color w:val="000000"/>
          <w:sz w:val="24"/>
          <w:szCs w:val="24"/>
        </w:rPr>
        <w:t xml:space="preserve">how all the </w:t>
      </w:r>
      <w:r w:rsidR="00F93FE8">
        <w:rPr>
          <w:rFonts w:ascii="Times New Roman" w:hAnsi="Times New Roman" w:cs="Times New Roman"/>
          <w:color w:val="000000"/>
          <w:sz w:val="24"/>
          <w:szCs w:val="24"/>
        </w:rPr>
        <w:t>burgers</w:t>
      </w:r>
      <w:r w:rsidR="0092311E">
        <w:rPr>
          <w:rFonts w:ascii="Times New Roman" w:hAnsi="Times New Roman" w:cs="Times New Roman"/>
          <w:color w:val="000000"/>
          <w:sz w:val="24"/>
          <w:szCs w:val="24"/>
        </w:rPr>
        <w:t xml:space="preserve"> with </w:t>
      </w:r>
      <w:r w:rsidR="00536BD9">
        <w:rPr>
          <w:rFonts w:ascii="Times New Roman" w:hAnsi="Times New Roman" w:cs="Times New Roman"/>
          <w:color w:val="000000"/>
          <w:sz w:val="24"/>
          <w:szCs w:val="24"/>
        </w:rPr>
        <w:t>the</w:t>
      </w:r>
      <w:r w:rsidR="0092311E">
        <w:rPr>
          <w:rFonts w:ascii="Times New Roman" w:hAnsi="Times New Roman" w:cs="Times New Roman"/>
          <w:color w:val="000000"/>
          <w:sz w:val="24"/>
          <w:szCs w:val="24"/>
        </w:rPr>
        <w:t xml:space="preserve"> following criteria,</w:t>
      </w:r>
    </w:p>
    <w:p w14:paraId="1D7D29DC" w14:textId="66A22892" w:rsidR="0092311E" w:rsidRDefault="0092311E" w:rsidP="0092311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there are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no </w:t>
      </w:r>
      <w:r w:rsidR="006C5EF8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burger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show </w:t>
      </w:r>
      <w:r w:rsidR="00536BD9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message </w:t>
      </w:r>
      <w:r w:rsidR="009F128F">
        <w:rPr>
          <w:rFonts w:ascii="Times New Roman" w:hAnsi="Times New Roman" w:cs="Times New Roman"/>
          <w:color w:val="000000"/>
          <w:sz w:val="24"/>
          <w:szCs w:val="24"/>
        </w:rPr>
        <w:t>“</w:t>
      </w:r>
      <w:r w:rsidR="009F12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There is no </w:t>
      </w:r>
      <w:r w:rsidR="00E92519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burger</w:t>
      </w:r>
      <w:r w:rsidR="009F128F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yet</w:t>
      </w:r>
      <w:r w:rsidR="009F128F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49B29808" w14:textId="385EF6F0" w:rsidR="009F128F" w:rsidRDefault="009F128F" w:rsidP="0092311E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there are </w:t>
      </w:r>
      <w:r w:rsidR="008C798F">
        <w:rPr>
          <w:rFonts w:ascii="Times New Roman" w:hAnsi="Times New Roman" w:cs="Times New Roman"/>
          <w:b/>
          <w:bCs/>
          <w:color w:val="000000"/>
          <w:sz w:val="24"/>
          <w:szCs w:val="24"/>
        </w:rPr>
        <w:t>burgers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show all the </w:t>
      </w:r>
      <w:r w:rsidR="00591880">
        <w:rPr>
          <w:rFonts w:ascii="Times New Roman" w:hAnsi="Times New Roman" w:cs="Times New Roman"/>
          <w:color w:val="000000"/>
          <w:sz w:val="24"/>
          <w:szCs w:val="24"/>
        </w:rPr>
        <w:t>burger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C36B5">
        <w:rPr>
          <w:rFonts w:ascii="Times New Roman" w:hAnsi="Times New Roman" w:cs="Times New Roman"/>
          <w:color w:val="000000"/>
          <w:sz w:val="24"/>
          <w:szCs w:val="24"/>
        </w:rPr>
        <w:t>in the</w:t>
      </w:r>
      <w:r w:rsidR="000C36B5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restaurant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0785A70" w14:textId="1FAD76E9" w:rsidR="009F128F" w:rsidRDefault="009F128F" w:rsidP="009F128F">
      <w:pPr>
        <w:pStyle w:val="ListParagraph"/>
        <w:numPr>
          <w:ilvl w:val="0"/>
          <w:numId w:val="2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Show the </w:t>
      </w:r>
      <w:r w:rsidR="00832B9D">
        <w:rPr>
          <w:rFonts w:ascii="Times New Roman" w:hAnsi="Times New Roman" w:cs="Times New Roman"/>
          <w:b/>
          <w:bCs/>
          <w:color w:val="000000"/>
          <w:sz w:val="24"/>
          <w:szCs w:val="24"/>
        </w:rPr>
        <w:t>price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based on th</w:t>
      </w:r>
      <w:r w:rsidR="00FF23DB">
        <w:rPr>
          <w:rFonts w:ascii="Times New Roman" w:hAnsi="Times New Roman" w:cs="Times New Roman"/>
          <w:color w:val="000000"/>
          <w:sz w:val="24"/>
          <w:szCs w:val="24"/>
        </w:rPr>
        <w:t>e inputted currency</w:t>
      </w:r>
      <w:r>
        <w:rPr>
          <w:rFonts w:ascii="Times New Roman" w:hAnsi="Times New Roman" w:cs="Times New Roman"/>
          <w:color w:val="000000"/>
          <w:sz w:val="24"/>
          <w:szCs w:val="24"/>
        </w:rPr>
        <w:t>, based on the following formula: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4517"/>
        <w:gridCol w:w="4513"/>
      </w:tblGrid>
      <w:tr w:rsidR="009F128F" w14:paraId="0FB94FF0" w14:textId="77777777" w:rsidTr="009F10EA">
        <w:trPr>
          <w:trHeight w:val="403"/>
        </w:trPr>
        <w:tc>
          <w:tcPr>
            <w:tcW w:w="4517" w:type="dxa"/>
            <w:vAlign w:val="center"/>
          </w:tcPr>
          <w:p w14:paraId="57E9D03E" w14:textId="42FB8B0F" w:rsidR="009F128F" w:rsidRPr="00711D39" w:rsidRDefault="00C84952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currency</w:t>
            </w:r>
          </w:p>
        </w:tc>
        <w:tc>
          <w:tcPr>
            <w:tcW w:w="4513" w:type="dxa"/>
            <w:vAlign w:val="center"/>
          </w:tcPr>
          <w:p w14:paraId="3FE6AE4B" w14:textId="52E69394" w:rsidR="009F128F" w:rsidRPr="00711D39" w:rsidRDefault="00C84952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multiplier</w:t>
            </w:r>
          </w:p>
        </w:tc>
      </w:tr>
      <w:tr w:rsidR="00832B9D" w14:paraId="3B2BC019" w14:textId="77777777" w:rsidTr="009F10EA">
        <w:trPr>
          <w:trHeight w:val="403"/>
        </w:trPr>
        <w:tc>
          <w:tcPr>
            <w:tcW w:w="4517" w:type="dxa"/>
            <w:vAlign w:val="center"/>
          </w:tcPr>
          <w:p w14:paraId="78C745DC" w14:textId="50F015C9" w:rsidR="00832B9D" w:rsidRPr="00E47C0D" w:rsidRDefault="00E47C0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IDR</w:t>
            </w:r>
          </w:p>
        </w:tc>
        <w:tc>
          <w:tcPr>
            <w:tcW w:w="4513" w:type="dxa"/>
            <w:vAlign w:val="center"/>
          </w:tcPr>
          <w:p w14:paraId="0FD00A67" w14:textId="6FB1B645" w:rsidR="00832B9D" w:rsidRPr="00E47C0D" w:rsidRDefault="00E47C0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832B9D" w14:paraId="705B5A8D" w14:textId="77777777" w:rsidTr="009F10EA">
        <w:trPr>
          <w:trHeight w:val="403"/>
        </w:trPr>
        <w:tc>
          <w:tcPr>
            <w:tcW w:w="4517" w:type="dxa"/>
            <w:vAlign w:val="center"/>
          </w:tcPr>
          <w:p w14:paraId="440DE99E" w14:textId="1EF19315" w:rsidR="00832B9D" w:rsidRPr="00E47C0D" w:rsidRDefault="00E47C0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SGD</w:t>
            </w:r>
          </w:p>
        </w:tc>
        <w:tc>
          <w:tcPr>
            <w:tcW w:w="4513" w:type="dxa"/>
            <w:vAlign w:val="center"/>
          </w:tcPr>
          <w:p w14:paraId="64C839B9" w14:textId="7E1335E7" w:rsidR="00832B9D" w:rsidRPr="00E47C0D" w:rsidRDefault="00E47C0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1/4</w:t>
            </w:r>
          </w:p>
        </w:tc>
      </w:tr>
      <w:tr w:rsidR="009F128F" w14:paraId="777AD4BB" w14:textId="77777777" w:rsidTr="009F10EA">
        <w:trPr>
          <w:trHeight w:val="241"/>
        </w:trPr>
        <w:tc>
          <w:tcPr>
            <w:tcW w:w="4517" w:type="dxa"/>
            <w:vAlign w:val="center"/>
          </w:tcPr>
          <w:p w14:paraId="533C51C0" w14:textId="2B3CCB03" w:rsidR="009F128F" w:rsidRPr="00711D39" w:rsidRDefault="00643BF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MYR</w:t>
            </w:r>
          </w:p>
        </w:tc>
        <w:tc>
          <w:tcPr>
            <w:tcW w:w="4513" w:type="dxa"/>
            <w:vAlign w:val="center"/>
          </w:tcPr>
          <w:p w14:paraId="4C1908FE" w14:textId="175FDAFE" w:rsidR="009F128F" w:rsidRPr="00711D39" w:rsidRDefault="00643BFD" w:rsidP="00711D39">
            <w:pPr>
              <w:pStyle w:val="ListParagraph"/>
              <w:spacing w:line="240" w:lineRule="auto"/>
              <w:ind w:left="0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1/2</w:t>
            </w:r>
          </w:p>
        </w:tc>
      </w:tr>
    </w:tbl>
    <w:p w14:paraId="0A08729A" w14:textId="46A77381" w:rsidR="00D07939" w:rsidRPr="005F0403" w:rsidRDefault="00680A74" w:rsidP="00711D39">
      <w:pPr>
        <w:keepNext/>
        <w:tabs>
          <w:tab w:val="left" w:pos="2520"/>
        </w:tabs>
        <w:jc w:val="center"/>
      </w:pPr>
      <w:r w:rsidRPr="00680A74">
        <w:rPr>
          <w:noProof/>
        </w:rPr>
        <w:lastRenderedPageBreak/>
        <w:drawing>
          <wp:inline distT="0" distB="0" distL="0" distR="0" wp14:anchorId="2106F7E1" wp14:editId="1FC3FA45">
            <wp:extent cx="6280785" cy="2875280"/>
            <wp:effectExtent l="19050" t="19050" r="24765" b="2032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80785" cy="28752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2C86DE" w14:textId="7E2F93D6" w:rsidR="00B22E9F" w:rsidRPr="00B92752" w:rsidRDefault="00D07939" w:rsidP="00B92752">
      <w:pPr>
        <w:pStyle w:val="Caption"/>
        <w:jc w:val="center"/>
        <w:rPr>
          <w:color w:val="auto"/>
          <w:sz w:val="24"/>
          <w:szCs w:val="24"/>
        </w:rPr>
      </w:pPr>
      <w:r w:rsidRPr="005F0403">
        <w:rPr>
          <w:color w:val="auto"/>
          <w:sz w:val="24"/>
          <w:szCs w:val="24"/>
        </w:rPr>
        <w:t xml:space="preserve">Figure </w:t>
      </w:r>
      <w:r w:rsidR="00711D39">
        <w:rPr>
          <w:color w:val="auto"/>
          <w:sz w:val="24"/>
          <w:szCs w:val="24"/>
        </w:rPr>
        <w:t>3</w:t>
      </w:r>
      <w:r w:rsidR="00A15B8B" w:rsidRPr="005F0403">
        <w:rPr>
          <w:color w:val="auto"/>
          <w:sz w:val="24"/>
          <w:szCs w:val="24"/>
        </w:rPr>
        <w:t>.</w:t>
      </w:r>
      <w:r w:rsidR="000C627C">
        <w:rPr>
          <w:color w:val="auto"/>
          <w:sz w:val="24"/>
          <w:szCs w:val="24"/>
        </w:rPr>
        <w:t xml:space="preserve"> View burgerpedia</w:t>
      </w:r>
    </w:p>
    <w:p w14:paraId="4131F99B" w14:textId="6B1677FC" w:rsidR="00711D39" w:rsidRPr="00711D39" w:rsidRDefault="00711D39" w:rsidP="00D07939">
      <w:pPr>
        <w:pStyle w:val="ListParagraph"/>
        <w:numPr>
          <w:ilvl w:val="0"/>
          <w:numId w:val="15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711D39">
        <w:rPr>
          <w:rFonts w:ascii="Times New Roman" w:hAnsi="Times New Roman" w:cs="Times New Roman"/>
          <w:b/>
          <w:bCs/>
          <w:color w:val="000000"/>
          <w:sz w:val="24"/>
          <w:szCs w:val="24"/>
        </w:rPr>
        <w:t>Exit</w:t>
      </w:r>
    </w:p>
    <w:p w14:paraId="2E2F4812" w14:textId="40366D70" w:rsidR="00D07939" w:rsidRPr="000D205F" w:rsidRDefault="00D07939" w:rsidP="0051050F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D205F">
        <w:rPr>
          <w:rFonts w:ascii="Times New Roman" w:hAnsi="Times New Roman" w:cs="Times New Roman"/>
          <w:color w:val="000000"/>
          <w:sz w:val="24"/>
          <w:szCs w:val="24"/>
        </w:rPr>
        <w:t xml:space="preserve">If user choose </w:t>
      </w:r>
      <w:r w:rsidRPr="000D205F">
        <w:rPr>
          <w:rFonts w:ascii="Times New Roman" w:hAnsi="Times New Roman" w:cs="Times New Roman"/>
          <w:b/>
          <w:iCs/>
          <w:color w:val="000000"/>
          <w:sz w:val="24"/>
          <w:szCs w:val="24"/>
        </w:rPr>
        <w:t>Exit</w:t>
      </w:r>
      <w:r w:rsidRPr="000D205F">
        <w:rPr>
          <w:rFonts w:ascii="Times New Roman" w:hAnsi="Times New Roman" w:cs="Times New Roman"/>
          <w:color w:val="000000"/>
          <w:sz w:val="24"/>
          <w:szCs w:val="24"/>
        </w:rPr>
        <w:t>, Exit the program clearly.</w:t>
      </w:r>
    </w:p>
    <w:p w14:paraId="66EC98E1" w14:textId="77777777" w:rsidR="00D07939" w:rsidRPr="000D205F" w:rsidRDefault="00D07939" w:rsidP="00D07939">
      <w:pPr>
        <w:spacing w:line="360" w:lineRule="auto"/>
        <w:contextualSpacing/>
        <w:jc w:val="both"/>
        <w:rPr>
          <w:color w:val="000000"/>
        </w:rPr>
      </w:pPr>
    </w:p>
    <w:p w14:paraId="1DB1CE60" w14:textId="77777777" w:rsidR="00D07939" w:rsidRPr="005F0403" w:rsidRDefault="00D07939" w:rsidP="00D07939">
      <w:pPr>
        <w:jc w:val="center"/>
        <w:rPr>
          <w:i/>
        </w:rPr>
      </w:pPr>
      <w:r w:rsidRPr="005F0403">
        <w:rPr>
          <w:b/>
          <w:i/>
          <w:color w:val="000000"/>
        </w:rPr>
        <w:t>If there are any problems, please ask your assistant!</w:t>
      </w:r>
    </w:p>
    <w:p w14:paraId="16D13FD1" w14:textId="73136ACC" w:rsidR="00BC6DE8" w:rsidRPr="005F0403" w:rsidRDefault="00BC6DE8"/>
    <w:sectPr w:rsidR="00BC6DE8" w:rsidRPr="005F0403" w:rsidSect="00DF2179">
      <w:headerReference w:type="default" r:id="rId12"/>
      <w:footerReference w:type="default" r:id="rId13"/>
      <w:headerReference w:type="first" r:id="rId14"/>
      <w:footerReference w:type="first" r:id="rId15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F6393" w14:textId="77777777" w:rsidR="00366150" w:rsidRDefault="00366150" w:rsidP="00273E4A">
      <w:r>
        <w:separator/>
      </w:r>
    </w:p>
  </w:endnote>
  <w:endnote w:type="continuationSeparator" w:id="0">
    <w:p w14:paraId="50CC9B61" w14:textId="77777777" w:rsidR="00366150" w:rsidRDefault="00366150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A394B" w14:textId="77777777" w:rsidR="00366150" w:rsidRDefault="00366150" w:rsidP="00273E4A">
      <w:r>
        <w:separator/>
      </w:r>
    </w:p>
  </w:footnote>
  <w:footnote w:type="continuationSeparator" w:id="0">
    <w:p w14:paraId="623CB63F" w14:textId="77777777" w:rsidR="00366150" w:rsidRDefault="00366150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0D6E0B6F" w14:textId="77777777" w:rsidTr="005D0782">
      <w:tc>
        <w:tcPr>
          <w:tcW w:w="5220" w:type="dxa"/>
        </w:tcPr>
        <w:p w14:paraId="2923BFF6" w14:textId="75A4A800" w:rsidR="005D0782" w:rsidRPr="002C09A4" w:rsidRDefault="002C09A4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140920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980237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61154"/>
    <w:multiLevelType w:val="hybridMultilevel"/>
    <w:tmpl w:val="37948D0A"/>
    <w:lvl w:ilvl="0" w:tplc="5B6229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6D6295"/>
    <w:multiLevelType w:val="hybridMultilevel"/>
    <w:tmpl w:val="0570E3A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7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4F45FF"/>
    <w:multiLevelType w:val="hybridMultilevel"/>
    <w:tmpl w:val="E056E410"/>
    <w:lvl w:ilvl="0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13F183F"/>
    <w:multiLevelType w:val="hybridMultilevel"/>
    <w:tmpl w:val="9C5873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51F57B55"/>
    <w:multiLevelType w:val="hybridMultilevel"/>
    <w:tmpl w:val="909C4D66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199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919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639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359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4079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799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519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239" w:hanging="360"/>
      </w:pPr>
      <w:rPr>
        <w:rFonts w:ascii="Wingdings" w:hAnsi="Wingdings" w:hint="default"/>
      </w:rPr>
    </w:lvl>
  </w:abstractNum>
  <w:abstractNum w:abstractNumId="11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30579D"/>
    <w:multiLevelType w:val="hybridMultilevel"/>
    <w:tmpl w:val="98321DFC"/>
    <w:lvl w:ilvl="0" w:tplc="C9B600E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413E5558" w:tentative="1">
      <w:start w:val="1"/>
      <w:numFmt w:val="lowerLetter"/>
      <w:lvlText w:val="%2."/>
      <w:lvlJc w:val="left"/>
      <w:pPr>
        <w:ind w:left="1440" w:hanging="360"/>
      </w:pPr>
    </w:lvl>
    <w:lvl w:ilvl="2" w:tplc="9A10E39E" w:tentative="1">
      <w:start w:val="1"/>
      <w:numFmt w:val="lowerRoman"/>
      <w:lvlText w:val="%3."/>
      <w:lvlJc w:val="right"/>
      <w:pPr>
        <w:ind w:left="2160" w:hanging="180"/>
      </w:pPr>
    </w:lvl>
    <w:lvl w:ilvl="3" w:tplc="A726C554" w:tentative="1">
      <w:start w:val="1"/>
      <w:numFmt w:val="decimal"/>
      <w:lvlText w:val="%4."/>
      <w:lvlJc w:val="left"/>
      <w:pPr>
        <w:ind w:left="2880" w:hanging="360"/>
      </w:pPr>
    </w:lvl>
    <w:lvl w:ilvl="4" w:tplc="B308EC18" w:tentative="1">
      <w:start w:val="1"/>
      <w:numFmt w:val="lowerLetter"/>
      <w:lvlText w:val="%5."/>
      <w:lvlJc w:val="left"/>
      <w:pPr>
        <w:ind w:left="3600" w:hanging="360"/>
      </w:pPr>
    </w:lvl>
    <w:lvl w:ilvl="5" w:tplc="089C8292" w:tentative="1">
      <w:start w:val="1"/>
      <w:numFmt w:val="lowerRoman"/>
      <w:lvlText w:val="%6."/>
      <w:lvlJc w:val="right"/>
      <w:pPr>
        <w:ind w:left="4320" w:hanging="180"/>
      </w:pPr>
    </w:lvl>
    <w:lvl w:ilvl="6" w:tplc="A9800650" w:tentative="1">
      <w:start w:val="1"/>
      <w:numFmt w:val="decimal"/>
      <w:lvlText w:val="%7."/>
      <w:lvlJc w:val="left"/>
      <w:pPr>
        <w:ind w:left="5040" w:hanging="360"/>
      </w:pPr>
    </w:lvl>
    <w:lvl w:ilvl="7" w:tplc="A386DACC" w:tentative="1">
      <w:start w:val="1"/>
      <w:numFmt w:val="lowerLetter"/>
      <w:lvlText w:val="%8."/>
      <w:lvlJc w:val="left"/>
      <w:pPr>
        <w:ind w:left="5760" w:hanging="360"/>
      </w:pPr>
    </w:lvl>
    <w:lvl w:ilvl="8" w:tplc="642A14E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72529C"/>
    <w:multiLevelType w:val="hybridMultilevel"/>
    <w:tmpl w:val="807A3DE2"/>
    <w:lvl w:ilvl="0" w:tplc="04090003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15" w15:restartNumberingAfterBreak="0">
    <w:nsid w:val="69DC5943"/>
    <w:multiLevelType w:val="hybridMultilevel"/>
    <w:tmpl w:val="60B6BC52"/>
    <w:lvl w:ilvl="0" w:tplc="59581BFE">
      <w:start w:val="1"/>
      <w:numFmt w:val="decimal"/>
      <w:lvlText w:val="%1."/>
      <w:lvlJc w:val="left"/>
      <w:pPr>
        <w:ind w:left="1440" w:hanging="360"/>
      </w:pPr>
    </w:lvl>
    <w:lvl w:ilvl="1" w:tplc="37AE6C10">
      <w:start w:val="1"/>
      <w:numFmt w:val="lowerLetter"/>
      <w:lvlText w:val="%2."/>
      <w:lvlJc w:val="left"/>
      <w:pPr>
        <w:ind w:left="2160" w:hanging="360"/>
      </w:pPr>
    </w:lvl>
    <w:lvl w:ilvl="2" w:tplc="4142DDBA" w:tentative="1">
      <w:start w:val="1"/>
      <w:numFmt w:val="lowerRoman"/>
      <w:lvlText w:val="%3."/>
      <w:lvlJc w:val="right"/>
      <w:pPr>
        <w:ind w:left="2880" w:hanging="180"/>
      </w:pPr>
    </w:lvl>
    <w:lvl w:ilvl="3" w:tplc="DEFAA784" w:tentative="1">
      <w:start w:val="1"/>
      <w:numFmt w:val="decimal"/>
      <w:lvlText w:val="%4."/>
      <w:lvlJc w:val="left"/>
      <w:pPr>
        <w:ind w:left="3600" w:hanging="360"/>
      </w:pPr>
    </w:lvl>
    <w:lvl w:ilvl="4" w:tplc="DDE8D110" w:tentative="1">
      <w:start w:val="1"/>
      <w:numFmt w:val="lowerLetter"/>
      <w:lvlText w:val="%5."/>
      <w:lvlJc w:val="left"/>
      <w:pPr>
        <w:ind w:left="4320" w:hanging="360"/>
      </w:pPr>
    </w:lvl>
    <w:lvl w:ilvl="5" w:tplc="DACA1E60" w:tentative="1">
      <w:start w:val="1"/>
      <w:numFmt w:val="lowerRoman"/>
      <w:lvlText w:val="%6."/>
      <w:lvlJc w:val="right"/>
      <w:pPr>
        <w:ind w:left="5040" w:hanging="180"/>
      </w:pPr>
    </w:lvl>
    <w:lvl w:ilvl="6" w:tplc="89E6B4A8" w:tentative="1">
      <w:start w:val="1"/>
      <w:numFmt w:val="decimal"/>
      <w:lvlText w:val="%7."/>
      <w:lvlJc w:val="left"/>
      <w:pPr>
        <w:ind w:left="5760" w:hanging="360"/>
      </w:pPr>
    </w:lvl>
    <w:lvl w:ilvl="7" w:tplc="222A26AA" w:tentative="1">
      <w:start w:val="1"/>
      <w:numFmt w:val="lowerLetter"/>
      <w:lvlText w:val="%8."/>
      <w:lvlJc w:val="left"/>
      <w:pPr>
        <w:ind w:left="6480" w:hanging="360"/>
      </w:pPr>
    </w:lvl>
    <w:lvl w:ilvl="8" w:tplc="9A58C97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727E2744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AE3174"/>
    <w:multiLevelType w:val="hybridMultilevel"/>
    <w:tmpl w:val="CD4218BE"/>
    <w:lvl w:ilvl="0" w:tplc="5B6229D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39210241">
    <w:abstractNumId w:val="1"/>
  </w:num>
  <w:num w:numId="2" w16cid:durableId="1057817670">
    <w:abstractNumId w:val="6"/>
  </w:num>
  <w:num w:numId="3" w16cid:durableId="843864062">
    <w:abstractNumId w:val="12"/>
  </w:num>
  <w:num w:numId="4" w16cid:durableId="1745369967">
    <w:abstractNumId w:val="7"/>
  </w:num>
  <w:num w:numId="5" w16cid:durableId="1414544837">
    <w:abstractNumId w:val="17"/>
  </w:num>
  <w:num w:numId="6" w16cid:durableId="814837278">
    <w:abstractNumId w:val="11"/>
  </w:num>
  <w:num w:numId="7" w16cid:durableId="1705247649">
    <w:abstractNumId w:val="18"/>
  </w:num>
  <w:num w:numId="8" w16cid:durableId="1362392481">
    <w:abstractNumId w:val="0"/>
  </w:num>
  <w:num w:numId="9" w16cid:durableId="253981168">
    <w:abstractNumId w:val="2"/>
  </w:num>
  <w:num w:numId="10" w16cid:durableId="47582688">
    <w:abstractNumId w:val="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320385323">
    <w:abstractNumId w:val="1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390271677">
    <w:abstractNumId w:val="16"/>
  </w:num>
  <w:num w:numId="13" w16cid:durableId="1235049022">
    <w:abstractNumId w:val="3"/>
  </w:num>
  <w:num w:numId="14" w16cid:durableId="1642493879">
    <w:abstractNumId w:val="10"/>
  </w:num>
  <w:num w:numId="15" w16cid:durableId="369182946">
    <w:abstractNumId w:val="15"/>
  </w:num>
  <w:num w:numId="16" w16cid:durableId="1645352187">
    <w:abstractNumId w:val="13"/>
  </w:num>
  <w:num w:numId="17" w16cid:durableId="638800804">
    <w:abstractNumId w:val="5"/>
  </w:num>
  <w:num w:numId="18" w16cid:durableId="1046486841">
    <w:abstractNumId w:val="14"/>
  </w:num>
  <w:num w:numId="19" w16cid:durableId="1047603041">
    <w:abstractNumId w:val="9"/>
  </w:num>
  <w:num w:numId="20" w16cid:durableId="189031921">
    <w:abstractNumId w:val="4"/>
  </w:num>
  <w:num w:numId="21" w16cid:durableId="140972286">
    <w:abstractNumId w:val="20"/>
  </w:num>
  <w:num w:numId="22" w16cid:durableId="2510087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52A19"/>
    <w:rsid w:val="00072DE7"/>
    <w:rsid w:val="000732DF"/>
    <w:rsid w:val="00085788"/>
    <w:rsid w:val="000A0C90"/>
    <w:rsid w:val="000A23D8"/>
    <w:rsid w:val="000A3F41"/>
    <w:rsid w:val="000B69D0"/>
    <w:rsid w:val="000C3015"/>
    <w:rsid w:val="000C36B5"/>
    <w:rsid w:val="000C627C"/>
    <w:rsid w:val="000D205F"/>
    <w:rsid w:val="000F057A"/>
    <w:rsid w:val="000F1EBF"/>
    <w:rsid w:val="000F3EB6"/>
    <w:rsid w:val="000F78A5"/>
    <w:rsid w:val="000F7CFC"/>
    <w:rsid w:val="000F7FC6"/>
    <w:rsid w:val="001128D4"/>
    <w:rsid w:val="00115D5A"/>
    <w:rsid w:val="00122BC2"/>
    <w:rsid w:val="00126822"/>
    <w:rsid w:val="00131DAA"/>
    <w:rsid w:val="00145C2E"/>
    <w:rsid w:val="00147621"/>
    <w:rsid w:val="00150E94"/>
    <w:rsid w:val="00151847"/>
    <w:rsid w:val="0015698F"/>
    <w:rsid w:val="00183F26"/>
    <w:rsid w:val="001955A6"/>
    <w:rsid w:val="001A300E"/>
    <w:rsid w:val="001B34FD"/>
    <w:rsid w:val="001B3A2E"/>
    <w:rsid w:val="001C723C"/>
    <w:rsid w:val="001D4810"/>
    <w:rsid w:val="001D49ED"/>
    <w:rsid w:val="001E4042"/>
    <w:rsid w:val="001E637E"/>
    <w:rsid w:val="001E7ABE"/>
    <w:rsid w:val="001F64B6"/>
    <w:rsid w:val="001F7ED9"/>
    <w:rsid w:val="00224780"/>
    <w:rsid w:val="00224D25"/>
    <w:rsid w:val="00234A21"/>
    <w:rsid w:val="00235C36"/>
    <w:rsid w:val="002376FA"/>
    <w:rsid w:val="00237BE9"/>
    <w:rsid w:val="00273E4A"/>
    <w:rsid w:val="00281799"/>
    <w:rsid w:val="002841B3"/>
    <w:rsid w:val="002910B1"/>
    <w:rsid w:val="002956DC"/>
    <w:rsid w:val="00296DA6"/>
    <w:rsid w:val="002A07C0"/>
    <w:rsid w:val="002A138B"/>
    <w:rsid w:val="002A66E0"/>
    <w:rsid w:val="002B00F2"/>
    <w:rsid w:val="002B7CDD"/>
    <w:rsid w:val="002C09A4"/>
    <w:rsid w:val="002C3AC5"/>
    <w:rsid w:val="002C7FC0"/>
    <w:rsid w:val="002D1472"/>
    <w:rsid w:val="002D5819"/>
    <w:rsid w:val="002D7F31"/>
    <w:rsid w:val="002E3324"/>
    <w:rsid w:val="002E4896"/>
    <w:rsid w:val="002F762F"/>
    <w:rsid w:val="003002A2"/>
    <w:rsid w:val="00305136"/>
    <w:rsid w:val="003054E4"/>
    <w:rsid w:val="00320C87"/>
    <w:rsid w:val="00321362"/>
    <w:rsid w:val="00323347"/>
    <w:rsid w:val="003432E6"/>
    <w:rsid w:val="003439D3"/>
    <w:rsid w:val="0036420F"/>
    <w:rsid w:val="00366150"/>
    <w:rsid w:val="0036669F"/>
    <w:rsid w:val="00366844"/>
    <w:rsid w:val="0037553B"/>
    <w:rsid w:val="0038376D"/>
    <w:rsid w:val="00384C7B"/>
    <w:rsid w:val="00387D06"/>
    <w:rsid w:val="003A1788"/>
    <w:rsid w:val="003B05B9"/>
    <w:rsid w:val="003B1D05"/>
    <w:rsid w:val="003B27CC"/>
    <w:rsid w:val="003B5F77"/>
    <w:rsid w:val="003C07AD"/>
    <w:rsid w:val="003C0A29"/>
    <w:rsid w:val="003C1CE6"/>
    <w:rsid w:val="003D7084"/>
    <w:rsid w:val="003F71D2"/>
    <w:rsid w:val="004074A1"/>
    <w:rsid w:val="00420AFF"/>
    <w:rsid w:val="00422134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96A8D"/>
    <w:rsid w:val="004A6F1F"/>
    <w:rsid w:val="004B47B5"/>
    <w:rsid w:val="004B6AFE"/>
    <w:rsid w:val="004C0F0C"/>
    <w:rsid w:val="004D176C"/>
    <w:rsid w:val="004E7352"/>
    <w:rsid w:val="0051050F"/>
    <w:rsid w:val="00520E03"/>
    <w:rsid w:val="00523507"/>
    <w:rsid w:val="005314B7"/>
    <w:rsid w:val="00535DA7"/>
    <w:rsid w:val="00536BD9"/>
    <w:rsid w:val="00541E18"/>
    <w:rsid w:val="005447D7"/>
    <w:rsid w:val="0055410B"/>
    <w:rsid w:val="00556E41"/>
    <w:rsid w:val="005573C7"/>
    <w:rsid w:val="0056763A"/>
    <w:rsid w:val="00571B72"/>
    <w:rsid w:val="00582417"/>
    <w:rsid w:val="00582E4C"/>
    <w:rsid w:val="00591880"/>
    <w:rsid w:val="005A072D"/>
    <w:rsid w:val="005A0972"/>
    <w:rsid w:val="005A32DD"/>
    <w:rsid w:val="005B07D4"/>
    <w:rsid w:val="005B3392"/>
    <w:rsid w:val="005B66A9"/>
    <w:rsid w:val="005C156C"/>
    <w:rsid w:val="005C19B6"/>
    <w:rsid w:val="005D0782"/>
    <w:rsid w:val="005D5E17"/>
    <w:rsid w:val="005E5307"/>
    <w:rsid w:val="005F0403"/>
    <w:rsid w:val="005F47E6"/>
    <w:rsid w:val="005F794B"/>
    <w:rsid w:val="0060201C"/>
    <w:rsid w:val="0060486C"/>
    <w:rsid w:val="00625558"/>
    <w:rsid w:val="00635EE5"/>
    <w:rsid w:val="00643BFD"/>
    <w:rsid w:val="00643F75"/>
    <w:rsid w:val="00664137"/>
    <w:rsid w:val="0067443D"/>
    <w:rsid w:val="00680A74"/>
    <w:rsid w:val="006817DC"/>
    <w:rsid w:val="006B2E5E"/>
    <w:rsid w:val="006C4411"/>
    <w:rsid w:val="006C5EF8"/>
    <w:rsid w:val="006D36BC"/>
    <w:rsid w:val="006F4D80"/>
    <w:rsid w:val="00701ECA"/>
    <w:rsid w:val="00711D39"/>
    <w:rsid w:val="00716100"/>
    <w:rsid w:val="00720962"/>
    <w:rsid w:val="0072245D"/>
    <w:rsid w:val="00737595"/>
    <w:rsid w:val="00755776"/>
    <w:rsid w:val="00787247"/>
    <w:rsid w:val="007955AD"/>
    <w:rsid w:val="007957D6"/>
    <w:rsid w:val="007B5A6A"/>
    <w:rsid w:val="007C1C37"/>
    <w:rsid w:val="007D0A08"/>
    <w:rsid w:val="007E0EE7"/>
    <w:rsid w:val="007E3D28"/>
    <w:rsid w:val="007F6B65"/>
    <w:rsid w:val="00803ADB"/>
    <w:rsid w:val="00810737"/>
    <w:rsid w:val="00811C48"/>
    <w:rsid w:val="00815DB3"/>
    <w:rsid w:val="00832B9D"/>
    <w:rsid w:val="0083459F"/>
    <w:rsid w:val="0083780E"/>
    <w:rsid w:val="00840BE3"/>
    <w:rsid w:val="00842252"/>
    <w:rsid w:val="008674E6"/>
    <w:rsid w:val="00876001"/>
    <w:rsid w:val="00876A58"/>
    <w:rsid w:val="00887338"/>
    <w:rsid w:val="008939EF"/>
    <w:rsid w:val="00894072"/>
    <w:rsid w:val="00895B8D"/>
    <w:rsid w:val="008B08C6"/>
    <w:rsid w:val="008B212E"/>
    <w:rsid w:val="008B7541"/>
    <w:rsid w:val="008C1A4A"/>
    <w:rsid w:val="008C36C8"/>
    <w:rsid w:val="008C798F"/>
    <w:rsid w:val="008D1B94"/>
    <w:rsid w:val="008D411F"/>
    <w:rsid w:val="008E4506"/>
    <w:rsid w:val="008F740C"/>
    <w:rsid w:val="009010C1"/>
    <w:rsid w:val="00901A30"/>
    <w:rsid w:val="0090372F"/>
    <w:rsid w:val="00905253"/>
    <w:rsid w:val="0092311E"/>
    <w:rsid w:val="00932B6E"/>
    <w:rsid w:val="0093677F"/>
    <w:rsid w:val="00937B93"/>
    <w:rsid w:val="00944ADA"/>
    <w:rsid w:val="0094651B"/>
    <w:rsid w:val="00946EBC"/>
    <w:rsid w:val="009568C5"/>
    <w:rsid w:val="00961A2D"/>
    <w:rsid w:val="0097243E"/>
    <w:rsid w:val="00973849"/>
    <w:rsid w:val="009832E4"/>
    <w:rsid w:val="00997E2B"/>
    <w:rsid w:val="009A2464"/>
    <w:rsid w:val="009A3737"/>
    <w:rsid w:val="009C10B2"/>
    <w:rsid w:val="009C7801"/>
    <w:rsid w:val="009E29D9"/>
    <w:rsid w:val="009E5112"/>
    <w:rsid w:val="009E75A6"/>
    <w:rsid w:val="009F10EA"/>
    <w:rsid w:val="009F128F"/>
    <w:rsid w:val="00A043B3"/>
    <w:rsid w:val="00A112FD"/>
    <w:rsid w:val="00A1473C"/>
    <w:rsid w:val="00A15B8B"/>
    <w:rsid w:val="00A32343"/>
    <w:rsid w:val="00A46082"/>
    <w:rsid w:val="00A50AF3"/>
    <w:rsid w:val="00A52AB7"/>
    <w:rsid w:val="00A53D38"/>
    <w:rsid w:val="00A552D5"/>
    <w:rsid w:val="00A933D3"/>
    <w:rsid w:val="00A9662F"/>
    <w:rsid w:val="00AA1239"/>
    <w:rsid w:val="00AA1407"/>
    <w:rsid w:val="00AB0E0A"/>
    <w:rsid w:val="00AB2AFD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5975"/>
    <w:rsid w:val="00AE661D"/>
    <w:rsid w:val="00AF264E"/>
    <w:rsid w:val="00AF338E"/>
    <w:rsid w:val="00B04C4C"/>
    <w:rsid w:val="00B17AD5"/>
    <w:rsid w:val="00B202DE"/>
    <w:rsid w:val="00B212C7"/>
    <w:rsid w:val="00B22E9F"/>
    <w:rsid w:val="00B25A20"/>
    <w:rsid w:val="00B25D92"/>
    <w:rsid w:val="00B31C0C"/>
    <w:rsid w:val="00B440FB"/>
    <w:rsid w:val="00B4674F"/>
    <w:rsid w:val="00B517FB"/>
    <w:rsid w:val="00B54B38"/>
    <w:rsid w:val="00B616A0"/>
    <w:rsid w:val="00B66E18"/>
    <w:rsid w:val="00B67595"/>
    <w:rsid w:val="00B7140C"/>
    <w:rsid w:val="00B81979"/>
    <w:rsid w:val="00B92752"/>
    <w:rsid w:val="00B948DA"/>
    <w:rsid w:val="00B9609E"/>
    <w:rsid w:val="00BA75F3"/>
    <w:rsid w:val="00BC0C9E"/>
    <w:rsid w:val="00BC5D3C"/>
    <w:rsid w:val="00BC699A"/>
    <w:rsid w:val="00BC6DE8"/>
    <w:rsid w:val="00BD35BC"/>
    <w:rsid w:val="00BE0705"/>
    <w:rsid w:val="00BF2997"/>
    <w:rsid w:val="00BF7C45"/>
    <w:rsid w:val="00C25F66"/>
    <w:rsid w:val="00C44051"/>
    <w:rsid w:val="00C44AB6"/>
    <w:rsid w:val="00C50F33"/>
    <w:rsid w:val="00C525FC"/>
    <w:rsid w:val="00C56C03"/>
    <w:rsid w:val="00C57A8A"/>
    <w:rsid w:val="00C57FE8"/>
    <w:rsid w:val="00C6549A"/>
    <w:rsid w:val="00C666BC"/>
    <w:rsid w:val="00C8483C"/>
    <w:rsid w:val="00C84952"/>
    <w:rsid w:val="00C915BF"/>
    <w:rsid w:val="00CB3B33"/>
    <w:rsid w:val="00CB736B"/>
    <w:rsid w:val="00CC7F5A"/>
    <w:rsid w:val="00CD64BC"/>
    <w:rsid w:val="00CF11B0"/>
    <w:rsid w:val="00D07870"/>
    <w:rsid w:val="00D07939"/>
    <w:rsid w:val="00D07D3B"/>
    <w:rsid w:val="00D20C08"/>
    <w:rsid w:val="00D22C95"/>
    <w:rsid w:val="00D303C9"/>
    <w:rsid w:val="00D30822"/>
    <w:rsid w:val="00D3685C"/>
    <w:rsid w:val="00D37E0D"/>
    <w:rsid w:val="00D4291F"/>
    <w:rsid w:val="00D4332A"/>
    <w:rsid w:val="00D47133"/>
    <w:rsid w:val="00D47C75"/>
    <w:rsid w:val="00D516FB"/>
    <w:rsid w:val="00D60A6D"/>
    <w:rsid w:val="00D67DFC"/>
    <w:rsid w:val="00D712E4"/>
    <w:rsid w:val="00D835A8"/>
    <w:rsid w:val="00D95848"/>
    <w:rsid w:val="00D971C6"/>
    <w:rsid w:val="00DA4A85"/>
    <w:rsid w:val="00DB0A75"/>
    <w:rsid w:val="00DC4B9D"/>
    <w:rsid w:val="00DC700A"/>
    <w:rsid w:val="00DE2FA6"/>
    <w:rsid w:val="00DF0EAF"/>
    <w:rsid w:val="00DF2179"/>
    <w:rsid w:val="00DF224B"/>
    <w:rsid w:val="00DF718C"/>
    <w:rsid w:val="00E0375C"/>
    <w:rsid w:val="00E03DA9"/>
    <w:rsid w:val="00E03DE6"/>
    <w:rsid w:val="00E047D9"/>
    <w:rsid w:val="00E075BB"/>
    <w:rsid w:val="00E30A16"/>
    <w:rsid w:val="00E335DA"/>
    <w:rsid w:val="00E36B77"/>
    <w:rsid w:val="00E36EA8"/>
    <w:rsid w:val="00E47C0D"/>
    <w:rsid w:val="00E502A7"/>
    <w:rsid w:val="00E642BF"/>
    <w:rsid w:val="00E660C4"/>
    <w:rsid w:val="00E775B6"/>
    <w:rsid w:val="00E83F0C"/>
    <w:rsid w:val="00E92519"/>
    <w:rsid w:val="00E9372B"/>
    <w:rsid w:val="00E93D62"/>
    <w:rsid w:val="00EB5190"/>
    <w:rsid w:val="00EB7CD4"/>
    <w:rsid w:val="00ED5890"/>
    <w:rsid w:val="00ED730A"/>
    <w:rsid w:val="00EF17AC"/>
    <w:rsid w:val="00F22A92"/>
    <w:rsid w:val="00F2595B"/>
    <w:rsid w:val="00F31209"/>
    <w:rsid w:val="00F36E33"/>
    <w:rsid w:val="00F53807"/>
    <w:rsid w:val="00F712CE"/>
    <w:rsid w:val="00F80742"/>
    <w:rsid w:val="00F93FE8"/>
    <w:rsid w:val="00F955DA"/>
    <w:rsid w:val="00F95BB7"/>
    <w:rsid w:val="00F95CDD"/>
    <w:rsid w:val="00FA41A2"/>
    <w:rsid w:val="00FC245F"/>
    <w:rsid w:val="00FD2CFE"/>
    <w:rsid w:val="00FF23DB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1B34FD"/>
    <w:pPr>
      <w:spacing w:after="160" w:line="256" w:lineRule="auto"/>
      <w:ind w:left="720"/>
      <w:contextualSpacing/>
    </w:pPr>
    <w:rPr>
      <w:rFonts w:asciiTheme="minorHAnsi" w:hAnsiTheme="minorHAnsi" w:cstheme="minorBidi"/>
      <w:sz w:val="22"/>
      <w:szCs w:val="22"/>
      <w:lang w:val="en-ID" w:eastAsia="en-US"/>
    </w:rPr>
  </w:style>
  <w:style w:type="paragraph" w:styleId="Caption">
    <w:name w:val="caption"/>
    <w:basedOn w:val="Normal"/>
    <w:next w:val="Normal"/>
    <w:unhideWhenUsed/>
    <w:qFormat/>
    <w:rsid w:val="00D07939"/>
    <w:pPr>
      <w:spacing w:after="200"/>
    </w:pPr>
    <w:rPr>
      <w:rFonts w:eastAsiaTheme="minorEastAsia"/>
      <w:b/>
      <w:bCs/>
      <w:color w:val="FE8637" w:themeColor="accent1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2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47583C-BBF2-4ECF-9C54-2FE1898298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187</TotalTime>
  <Pages>6</Pages>
  <Words>824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5516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ARYA</cp:lastModifiedBy>
  <cp:revision>121</cp:revision>
  <dcterms:created xsi:type="dcterms:W3CDTF">2017-10-20T05:51:00Z</dcterms:created>
  <dcterms:modified xsi:type="dcterms:W3CDTF">2022-07-13T10:04:00Z</dcterms:modified>
</cp:coreProperties>
</file>