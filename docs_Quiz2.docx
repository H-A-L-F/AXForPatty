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1B34FD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13BEBE49" w:rsidR="00811C48" w:rsidRPr="001B34FD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bookmarkStart w:id="0" w:name="_Hlk107968842"/>
            <w:bookmarkEnd w:id="0"/>
            <w:r w:rsidRPr="001B34FD">
              <w:rPr>
                <w:rFonts w:ascii="Arial" w:hAnsi="Arial" w:cs="Arial"/>
                <w:b/>
                <w:sz w:val="32"/>
                <w:lang w:val="id-ID"/>
              </w:rPr>
              <w:t xml:space="preserve">Assignment </w:t>
            </w:r>
            <w:r w:rsidR="000F1EBF" w:rsidRPr="001B34FD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1B34FD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 w:rsidRPr="001B34FD"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1B34FD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50E07" w14:textId="6D17D4E4" w:rsidR="001B34FD" w:rsidRPr="001B34FD" w:rsidRDefault="001B34FD" w:rsidP="001B34FD">
            <w:pPr>
              <w:rPr>
                <w:rFonts w:ascii="Arial Narrow" w:hAnsi="Arial Narrow" w:cs="Tahoma"/>
                <w:sz w:val="36"/>
                <w:lang w:val="id-ID"/>
              </w:rPr>
            </w:pPr>
            <w:r w:rsidRPr="001B34FD">
              <w:rPr>
                <w:rFonts w:ascii="Arial Narrow" w:hAnsi="Arial Narrow" w:cs="Tahoma"/>
                <w:sz w:val="36"/>
              </w:rPr>
              <w:t>COMP6122</w:t>
            </w:r>
          </w:p>
          <w:p w14:paraId="36656A16" w14:textId="3CEF3AAB" w:rsidR="00235C36" w:rsidRPr="001B34FD" w:rsidRDefault="001B34FD" w:rsidP="001B34FD">
            <w:pPr>
              <w:rPr>
                <w:rFonts w:ascii="Arial Narrow" w:hAnsi="Arial Narrow" w:cs="Tahoma"/>
                <w:sz w:val="36"/>
                <w:lang w:val="id-ID"/>
              </w:rPr>
            </w:pPr>
            <w:r w:rsidRPr="001B34FD">
              <w:rPr>
                <w:rFonts w:ascii="Arial Narrow" w:hAnsi="Arial Narrow" w:cs="Tahoma"/>
                <w:sz w:val="36"/>
              </w:rPr>
              <w:t>Framework Layer Architecture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1B34FD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1B34FD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5290E6E2" w:rsidR="00F80742" w:rsidRPr="001B34FD" w:rsidRDefault="001B34FD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1B34FD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3C273BEC" w:rsidR="000732DF" w:rsidRPr="001B34FD" w:rsidRDefault="0077691E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77691E">
              <w:rPr>
                <w:rFonts w:ascii="Arial" w:hAnsi="Arial" w:cs="Arial"/>
                <w:b/>
                <w:sz w:val="20"/>
              </w:rPr>
              <w:t>O2</w:t>
            </w:r>
            <w:r w:rsidR="0062104F">
              <w:rPr>
                <w:rFonts w:ascii="Arial" w:hAnsi="Arial" w:cs="Arial"/>
                <w:b/>
                <w:sz w:val="20"/>
              </w:rPr>
              <w:t>1</w:t>
            </w:r>
            <w:r w:rsidRPr="0077691E">
              <w:rPr>
                <w:rFonts w:ascii="Arial" w:hAnsi="Arial" w:cs="Arial"/>
                <w:b/>
                <w:sz w:val="20"/>
              </w:rPr>
              <w:t>3-COMP6122-SK01-02</w:t>
            </w:r>
          </w:p>
        </w:tc>
      </w:tr>
      <w:tr w:rsidR="00E0375C" w:rsidRPr="001B34FD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21DFFB48" w:rsidR="00535DA7" w:rsidRPr="001B34FD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1B34FD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1B34FD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1B34FD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="00EF17AC" w:rsidRPr="001B34FD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1B34FD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1B34FD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1B34FD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1B34FD" w:rsidRPr="001B34FD">
              <w:rPr>
                <w:rFonts w:ascii="Arial" w:hAnsi="Arial" w:cs="Arial"/>
                <w:i/>
                <w:sz w:val="18"/>
                <w:szCs w:val="18"/>
              </w:rPr>
              <w:t>2020</w:t>
            </w:r>
            <w:r w:rsidRPr="001B34FD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1B34FD" w:rsidRPr="001B34FD">
              <w:rPr>
                <w:rFonts w:ascii="Arial" w:hAnsi="Arial" w:cs="Arial"/>
                <w:i/>
                <w:sz w:val="18"/>
                <w:szCs w:val="18"/>
              </w:rPr>
              <w:t>2021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B34FD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 w:rsidRPr="001B34FD"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1B34FD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1B34FD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 w:rsidRPr="001B34F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1B34FD" w:rsidRDefault="00643F75" w:rsidP="005B66A9">
      <w:pPr>
        <w:rPr>
          <w:lang w:val="id-ID"/>
        </w:rPr>
      </w:pPr>
      <w:r w:rsidRPr="001B34FD">
        <w:rPr>
          <w:lang w:val="id-ID"/>
        </w:rPr>
        <w:tab/>
      </w:r>
    </w:p>
    <w:p w14:paraId="2384E03A" w14:textId="77777777" w:rsidR="001B34FD" w:rsidRPr="00FC4EF3" w:rsidRDefault="001B34FD" w:rsidP="001B34FD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r w:rsidRPr="00FC4EF3">
        <w:rPr>
          <w:lang w:val="id-ID"/>
        </w:rPr>
        <w:t xml:space="preserve">Seluruh </w:t>
      </w:r>
      <w:r w:rsidRPr="00FC4EF3">
        <w:t>mahasiswa</w:t>
      </w:r>
      <w:r w:rsidRPr="00FC4EF3">
        <w:rPr>
          <w:lang w:val="id-ID"/>
        </w:rPr>
        <w:t xml:space="preserve"> tidak diperkenankan untuk:</w:t>
      </w:r>
    </w:p>
    <w:p w14:paraId="3B9AC825" w14:textId="77777777" w:rsidR="001B34FD" w:rsidRPr="00FC4EF3" w:rsidRDefault="001B34FD" w:rsidP="001B34FD">
      <w:pPr>
        <w:ind w:left="360"/>
        <w:jc w:val="both"/>
        <w:rPr>
          <w:rStyle w:val="longtext"/>
          <w:i/>
        </w:rPr>
      </w:pPr>
      <w:r w:rsidRPr="00FC4EF3">
        <w:rPr>
          <w:rStyle w:val="longtext"/>
          <w:i/>
          <w:sz w:val="18"/>
          <w:szCs w:val="18"/>
        </w:rPr>
        <w:t>All students are</w:t>
      </w:r>
      <w:r w:rsidRPr="00FC4EF3">
        <w:rPr>
          <w:rStyle w:val="longtext"/>
          <w:i/>
          <w:sz w:val="18"/>
          <w:szCs w:val="18"/>
          <w:lang w:val="id-ID"/>
        </w:rPr>
        <w:t xml:space="preserve"> not allowed to</w:t>
      </w:r>
      <w:r w:rsidRPr="00FC4EF3">
        <w:rPr>
          <w:rStyle w:val="longtext"/>
          <w:i/>
          <w:sz w:val="18"/>
          <w:szCs w:val="18"/>
        </w:rPr>
        <w:t>:</w:t>
      </w:r>
    </w:p>
    <w:p w14:paraId="3BFCFA53" w14:textId="77777777" w:rsidR="001B34FD" w:rsidRPr="00FC4EF3" w:rsidRDefault="001B34FD" w:rsidP="001B34FD">
      <w:pPr>
        <w:numPr>
          <w:ilvl w:val="2"/>
          <w:numId w:val="13"/>
        </w:numPr>
        <w:ind w:left="720"/>
        <w:jc w:val="both"/>
        <w:rPr>
          <w:lang w:val="id-ID"/>
        </w:rPr>
      </w:pPr>
      <w:r w:rsidRPr="00FC4EF3">
        <w:rPr>
          <w:lang w:val="id-ID"/>
        </w:rPr>
        <w:t>Me</w:t>
      </w:r>
      <w:r w:rsidRPr="00FC4EF3">
        <w:t>lihat</w:t>
      </w:r>
      <w:r w:rsidRPr="00FC4EF3">
        <w:rPr>
          <w:lang w:val="id-ID"/>
        </w:rPr>
        <w:t xml:space="preserve"> </w:t>
      </w:r>
      <w:r w:rsidRPr="00FC4EF3">
        <w:t>sebagian atau seluruh jawaban mahasiswa lain</w:t>
      </w:r>
      <w:r w:rsidRPr="00FC4EF3">
        <w:rPr>
          <w:lang w:val="id-ID"/>
        </w:rPr>
        <w:t>,</w:t>
      </w:r>
    </w:p>
    <w:p w14:paraId="731C158B" w14:textId="77777777" w:rsidR="001B34FD" w:rsidRPr="00FC4EF3" w:rsidRDefault="001B34FD" w:rsidP="001B34FD">
      <w:pPr>
        <w:ind w:left="720"/>
        <w:jc w:val="both"/>
        <w:rPr>
          <w:rStyle w:val="longtext"/>
          <w:i/>
          <w:iCs/>
        </w:rPr>
      </w:pPr>
      <w:r w:rsidRPr="00FC4EF3">
        <w:rPr>
          <w:rStyle w:val="longtext"/>
          <w:i/>
          <w:sz w:val="18"/>
          <w:szCs w:val="18"/>
        </w:rPr>
        <w:t>Seeing a part or the whole answer from other student</w:t>
      </w:r>
    </w:p>
    <w:p w14:paraId="17737C12" w14:textId="77777777" w:rsidR="001B34FD" w:rsidRPr="00FC4EF3" w:rsidRDefault="001B34FD" w:rsidP="001B34FD">
      <w:pPr>
        <w:numPr>
          <w:ilvl w:val="2"/>
          <w:numId w:val="13"/>
        </w:numPr>
        <w:ind w:left="720"/>
        <w:jc w:val="both"/>
        <w:rPr>
          <w:lang w:val="id-ID"/>
        </w:rPr>
      </w:pPr>
      <w:r w:rsidRPr="00FC4EF3">
        <w:t>Menyadur sebagian maupun seluruh jawaban dari buku</w:t>
      </w:r>
      <w:r w:rsidRPr="00FC4EF3">
        <w:rPr>
          <w:lang w:val="id-ID"/>
        </w:rPr>
        <w:t>,</w:t>
      </w:r>
    </w:p>
    <w:p w14:paraId="446B7AB5" w14:textId="77777777" w:rsidR="001B34FD" w:rsidRPr="00FC4EF3" w:rsidRDefault="001B34FD" w:rsidP="001B34FD">
      <w:pPr>
        <w:ind w:left="720"/>
        <w:jc w:val="both"/>
        <w:rPr>
          <w:i/>
          <w:iCs/>
        </w:rPr>
      </w:pPr>
      <w:r w:rsidRPr="00FC4EF3">
        <w:rPr>
          <w:rStyle w:val="longtext"/>
          <w:i/>
          <w:sz w:val="18"/>
          <w:szCs w:val="18"/>
          <w:lang w:val="id-ID"/>
        </w:rPr>
        <w:t>Adapt</w:t>
      </w:r>
      <w:r w:rsidRPr="00FC4EF3">
        <w:rPr>
          <w:rStyle w:val="longtext"/>
          <w:i/>
          <w:sz w:val="18"/>
          <w:szCs w:val="18"/>
        </w:rPr>
        <w:t>ed a part or the whole answer from the book</w:t>
      </w:r>
    </w:p>
    <w:p w14:paraId="6A4F461F" w14:textId="77777777" w:rsidR="001B34FD" w:rsidRPr="00FC4EF3" w:rsidRDefault="001B34FD" w:rsidP="001B34FD">
      <w:pPr>
        <w:numPr>
          <w:ilvl w:val="2"/>
          <w:numId w:val="13"/>
        </w:numPr>
        <w:ind w:left="720"/>
        <w:jc w:val="both"/>
        <w:rPr>
          <w:lang w:val="id-ID"/>
        </w:rPr>
      </w:pPr>
      <w:r w:rsidRPr="00FC4EF3">
        <w:rPr>
          <w:lang w:val="id-ID"/>
        </w:rPr>
        <w:t xml:space="preserve">Mendownload sebagian maupun seluruh </w:t>
      </w:r>
      <w:r w:rsidRPr="00FC4EF3">
        <w:t>jawaban dari internet</w:t>
      </w:r>
      <w:r w:rsidRPr="00FC4EF3">
        <w:rPr>
          <w:lang w:val="id-ID"/>
        </w:rPr>
        <w:t>,</w:t>
      </w:r>
    </w:p>
    <w:p w14:paraId="7E420154" w14:textId="77777777" w:rsidR="001B34FD" w:rsidRPr="00FC4EF3" w:rsidRDefault="001B34FD" w:rsidP="001B34FD">
      <w:pPr>
        <w:ind w:left="720"/>
        <w:jc w:val="both"/>
        <w:rPr>
          <w:rStyle w:val="longtext"/>
          <w:i/>
          <w:iCs/>
        </w:rPr>
      </w:pPr>
      <w:r w:rsidRPr="00FC4EF3">
        <w:rPr>
          <w:rStyle w:val="longtext"/>
          <w:i/>
          <w:sz w:val="18"/>
          <w:szCs w:val="18"/>
          <w:lang w:val="id-ID"/>
        </w:rPr>
        <w:t xml:space="preserve">Downloading </w:t>
      </w:r>
      <w:r w:rsidRPr="00FC4EF3">
        <w:rPr>
          <w:rStyle w:val="longtext"/>
          <w:i/>
          <w:sz w:val="18"/>
          <w:szCs w:val="18"/>
        </w:rPr>
        <w:t>a part or the whole answer from the internet</w:t>
      </w:r>
      <w:r w:rsidRPr="00FC4EF3">
        <w:rPr>
          <w:rStyle w:val="longtext"/>
          <w:i/>
          <w:sz w:val="18"/>
          <w:szCs w:val="18"/>
          <w:lang w:val="id-ID"/>
        </w:rPr>
        <w:t>,</w:t>
      </w:r>
    </w:p>
    <w:p w14:paraId="4539ED33" w14:textId="77777777" w:rsidR="001B34FD" w:rsidRPr="00FC4EF3" w:rsidRDefault="001B34FD" w:rsidP="001B34FD">
      <w:pPr>
        <w:numPr>
          <w:ilvl w:val="2"/>
          <w:numId w:val="13"/>
        </w:numPr>
        <w:ind w:left="720"/>
        <w:jc w:val="both"/>
        <w:rPr>
          <w:lang w:val="id-ID"/>
        </w:rPr>
      </w:pPr>
      <w:r w:rsidRPr="00FC4EF3">
        <w:rPr>
          <w:lang w:val="id-ID"/>
        </w:rPr>
        <w:t xml:space="preserve">Mengerjakan soal </w:t>
      </w:r>
      <w:r w:rsidRPr="00FC4EF3">
        <w:t>ya</w:t>
      </w:r>
      <w:r w:rsidRPr="00FC4EF3">
        <w:rPr>
          <w:lang w:val="id-ID"/>
        </w:rPr>
        <w:t>ng tidak sesuai dengan tema yang ada di soal,</w:t>
      </w:r>
    </w:p>
    <w:p w14:paraId="5A4D96C4" w14:textId="77777777" w:rsidR="001B34FD" w:rsidRPr="00FC4EF3" w:rsidRDefault="001B34FD" w:rsidP="001B34FD">
      <w:pPr>
        <w:ind w:left="720"/>
        <w:jc w:val="both"/>
        <w:rPr>
          <w:i/>
          <w:iCs/>
        </w:rPr>
      </w:pPr>
      <w:r w:rsidRPr="00FC4EF3"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 w:rsidRPr="00FC4EF3">
        <w:rPr>
          <w:rStyle w:val="longtext"/>
          <w:i/>
          <w:sz w:val="18"/>
          <w:szCs w:val="18"/>
        </w:rPr>
        <w:t>case</w:t>
      </w:r>
      <w:r w:rsidRPr="00FC4EF3">
        <w:rPr>
          <w:rStyle w:val="longtext"/>
          <w:i/>
          <w:sz w:val="18"/>
          <w:szCs w:val="18"/>
          <w:lang w:val="id-ID"/>
        </w:rPr>
        <w:t>,</w:t>
      </w:r>
    </w:p>
    <w:p w14:paraId="6D9DC3DA" w14:textId="77777777" w:rsidR="001B34FD" w:rsidRPr="00FC4EF3" w:rsidRDefault="001B34FD" w:rsidP="001B34FD">
      <w:pPr>
        <w:numPr>
          <w:ilvl w:val="2"/>
          <w:numId w:val="13"/>
        </w:numPr>
        <w:ind w:left="720"/>
        <w:jc w:val="both"/>
        <w:rPr>
          <w:lang w:val="id-ID"/>
        </w:rPr>
      </w:pPr>
      <w:r w:rsidRPr="00FC4EF3">
        <w:rPr>
          <w:lang w:val="id-ID"/>
        </w:rPr>
        <w:t>Melakukan tindakan kecurangan lainnya,</w:t>
      </w:r>
    </w:p>
    <w:p w14:paraId="586F7C8D" w14:textId="77777777" w:rsidR="001B34FD" w:rsidRPr="00FC4EF3" w:rsidRDefault="001B34FD" w:rsidP="001B34FD">
      <w:pPr>
        <w:ind w:left="720"/>
        <w:jc w:val="both"/>
        <w:rPr>
          <w:rStyle w:val="longtext"/>
          <w:i/>
          <w:iCs/>
          <w:sz w:val="18"/>
          <w:szCs w:val="18"/>
        </w:rPr>
      </w:pPr>
      <w:r w:rsidRPr="00FC4EF3">
        <w:rPr>
          <w:rStyle w:val="longtext"/>
          <w:i/>
          <w:sz w:val="18"/>
          <w:szCs w:val="18"/>
        </w:rPr>
        <w:t>Committing other dishonest actions</w:t>
      </w:r>
      <w:r w:rsidRPr="00FC4EF3">
        <w:rPr>
          <w:rStyle w:val="longtext"/>
          <w:i/>
          <w:sz w:val="18"/>
          <w:szCs w:val="18"/>
          <w:lang w:val="id-ID"/>
        </w:rPr>
        <w:t>,</w:t>
      </w:r>
    </w:p>
    <w:p w14:paraId="480A1EE4" w14:textId="77777777" w:rsidR="001B34FD" w:rsidRPr="00FC4EF3" w:rsidRDefault="001B34FD" w:rsidP="001B34FD">
      <w:pPr>
        <w:numPr>
          <w:ilvl w:val="2"/>
          <w:numId w:val="13"/>
        </w:numPr>
        <w:ind w:left="720"/>
        <w:jc w:val="both"/>
      </w:pPr>
      <w:r w:rsidRPr="00FC4EF3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474FD95C" w14:textId="77777777" w:rsidR="001B34FD" w:rsidRPr="00FC4EF3" w:rsidRDefault="001B34FD" w:rsidP="001B34FD">
      <w:pPr>
        <w:ind w:left="720"/>
        <w:jc w:val="both"/>
        <w:rPr>
          <w:rStyle w:val="longtext"/>
          <w:i/>
          <w:sz w:val="18"/>
          <w:szCs w:val="18"/>
        </w:rPr>
      </w:pPr>
      <w:r w:rsidRPr="00FC4EF3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FC4EF3">
        <w:rPr>
          <w:rStyle w:val="longtext"/>
          <w:i/>
          <w:sz w:val="18"/>
          <w:szCs w:val="18"/>
        </w:rPr>
        <w:t xml:space="preserve">failure </w:t>
      </w:r>
      <w:r w:rsidRPr="00FC4EF3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FC4EF3">
        <w:rPr>
          <w:rStyle w:val="longtext"/>
          <w:i/>
          <w:sz w:val="18"/>
          <w:szCs w:val="18"/>
        </w:rPr>
        <w:t>copied</w:t>
      </w:r>
      <w:r w:rsidRPr="00FC4EF3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5D5271AA" w14:textId="77777777" w:rsidR="001B34FD" w:rsidRPr="00FC4EF3" w:rsidRDefault="001B34FD" w:rsidP="001B34FD">
      <w:pPr>
        <w:ind w:left="540"/>
        <w:jc w:val="both"/>
        <w:rPr>
          <w:rStyle w:val="longtext"/>
          <w:sz w:val="18"/>
          <w:szCs w:val="18"/>
        </w:rPr>
      </w:pPr>
    </w:p>
    <w:p w14:paraId="3EDF7F65" w14:textId="77777777" w:rsidR="001B34FD" w:rsidRPr="00FC4EF3" w:rsidRDefault="001B34FD" w:rsidP="001B34FD">
      <w:pPr>
        <w:numPr>
          <w:ilvl w:val="0"/>
          <w:numId w:val="12"/>
        </w:numPr>
        <w:ind w:left="360"/>
        <w:jc w:val="both"/>
        <w:rPr>
          <w:lang w:val="id-ID"/>
        </w:rPr>
      </w:pPr>
      <w:r w:rsidRPr="00FC4EF3">
        <w:rPr>
          <w:lang w:val="id-ID"/>
        </w:rPr>
        <w:t xml:space="preserve">Jika </w:t>
      </w:r>
      <w:r w:rsidRPr="00FC4EF3">
        <w:t>mahasiswa</w:t>
      </w:r>
      <w:r w:rsidRPr="00FC4EF3">
        <w:rPr>
          <w:lang w:val="id-ID"/>
        </w:rPr>
        <w:t xml:space="preserve"> terbukti melakukan tindakan seperti yang dijelaskan butir 1 di atas, maka </w:t>
      </w:r>
      <w:r w:rsidRPr="00FC4EF3">
        <w:rPr>
          <w:b/>
          <w:bCs/>
          <w:u w:val="single"/>
          <w:lang w:val="id-ID"/>
        </w:rPr>
        <w:t xml:space="preserve">nilai </w:t>
      </w:r>
      <w:r w:rsidRPr="00FC4EF3">
        <w:rPr>
          <w:b/>
          <w:bCs/>
          <w:u w:val="single"/>
        </w:rPr>
        <w:t>mahasiswa</w:t>
      </w:r>
      <w:r w:rsidRPr="00FC4EF3">
        <w:rPr>
          <w:lang w:val="id-ID"/>
        </w:rPr>
        <w:t xml:space="preserve"> yang melakukan kecurangan (menyontek maupun dicontek) akan di –</w:t>
      </w:r>
      <w:r w:rsidRPr="00FC4EF3">
        <w:rPr>
          <w:b/>
          <w:bCs/>
          <w:lang w:val="id-ID"/>
        </w:rPr>
        <w:t xml:space="preserve"> </w:t>
      </w:r>
      <w:r w:rsidRPr="00FC4EF3">
        <w:rPr>
          <w:b/>
          <w:bCs/>
          <w:u w:val="single"/>
          <w:lang w:val="id-ID"/>
        </w:rPr>
        <w:t>NOL</w:t>
      </w:r>
      <w:r w:rsidRPr="00FC4EF3">
        <w:rPr>
          <w:lang w:val="id-ID"/>
        </w:rPr>
        <w:t xml:space="preserve"> – kan.</w:t>
      </w:r>
    </w:p>
    <w:p w14:paraId="1F270A1A" w14:textId="77777777" w:rsidR="001B34FD" w:rsidRPr="00FC4EF3" w:rsidRDefault="001B34FD" w:rsidP="001B34FD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FC4EF3">
        <w:rPr>
          <w:rStyle w:val="longtext"/>
          <w:i/>
          <w:sz w:val="18"/>
          <w:szCs w:val="18"/>
          <w:lang w:val="id-ID"/>
        </w:rPr>
        <w:t xml:space="preserve">If the </w:t>
      </w:r>
      <w:r w:rsidRPr="00FC4EF3">
        <w:rPr>
          <w:rStyle w:val="longtext"/>
          <w:i/>
          <w:sz w:val="18"/>
          <w:szCs w:val="18"/>
        </w:rPr>
        <w:t>student</w:t>
      </w:r>
      <w:r w:rsidRPr="00FC4EF3">
        <w:rPr>
          <w:rStyle w:val="longtext"/>
          <w:i/>
          <w:sz w:val="18"/>
          <w:szCs w:val="18"/>
          <w:lang w:val="id-ID"/>
        </w:rPr>
        <w:t xml:space="preserve"> is proved to t</w:t>
      </w:r>
      <w:r w:rsidRPr="00FC4EF3">
        <w:rPr>
          <w:rStyle w:val="longtext"/>
          <w:i/>
          <w:sz w:val="18"/>
          <w:szCs w:val="18"/>
        </w:rPr>
        <w:t>he actions described in point 1 above, the score of the student which committed dishonest acts (cheating or being cheated) will be “Zero”</w:t>
      </w:r>
    </w:p>
    <w:p w14:paraId="37BB5B11" w14:textId="77777777" w:rsidR="001B34FD" w:rsidRPr="00FC4EF3" w:rsidRDefault="001B34FD" w:rsidP="001B34FD">
      <w:pPr>
        <w:ind w:left="360" w:hanging="360"/>
      </w:pPr>
    </w:p>
    <w:p w14:paraId="29A169ED" w14:textId="77777777" w:rsidR="001B34FD" w:rsidRPr="00FC4EF3" w:rsidRDefault="001B34FD" w:rsidP="001B34FD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r w:rsidRPr="00FC4EF3">
        <w:rPr>
          <w:lang w:val="id-ID"/>
        </w:rPr>
        <w:t xml:space="preserve">Perhatikan jadwal pengumpulan </w:t>
      </w:r>
      <w:r w:rsidRPr="00FC4EF3">
        <w:t>jawaban</w:t>
      </w:r>
      <w:r w:rsidRPr="00FC4EF3">
        <w:rPr>
          <w:lang w:val="id-ID"/>
        </w:rPr>
        <w:t xml:space="preserve">, segala jenis pengumpulan </w:t>
      </w:r>
      <w:r w:rsidRPr="00FC4EF3">
        <w:t>jawaban</w:t>
      </w:r>
      <w:r w:rsidRPr="00FC4EF3">
        <w:rPr>
          <w:lang w:val="id-ID"/>
        </w:rPr>
        <w:t xml:space="preserve"> di luar jadwal tidak dilayani.</w:t>
      </w:r>
    </w:p>
    <w:p w14:paraId="30697F44" w14:textId="77777777" w:rsidR="001B34FD" w:rsidRPr="00FC4EF3" w:rsidRDefault="001B34FD" w:rsidP="001B34FD">
      <w:pPr>
        <w:tabs>
          <w:tab w:val="left" w:pos="540"/>
        </w:tabs>
        <w:ind w:left="360" w:hanging="360"/>
        <w:jc w:val="both"/>
        <w:rPr>
          <w:rStyle w:val="longtext"/>
          <w:i/>
          <w:iCs/>
          <w:sz w:val="18"/>
          <w:szCs w:val="18"/>
        </w:rPr>
      </w:pPr>
      <w:r w:rsidRPr="00FC4EF3">
        <w:rPr>
          <w:rStyle w:val="longtext"/>
          <w:i/>
          <w:sz w:val="18"/>
          <w:szCs w:val="18"/>
        </w:rPr>
        <w:tab/>
        <w:t>Pay attention to the submission schedule, all kinds of submission outside the schedule will not be accepted</w:t>
      </w:r>
    </w:p>
    <w:p w14:paraId="5A442932" w14:textId="77777777" w:rsidR="001B34FD" w:rsidRPr="00FC4EF3" w:rsidRDefault="001B34FD" w:rsidP="001B34FD">
      <w:pPr>
        <w:jc w:val="both"/>
        <w:rPr>
          <w:rStyle w:val="longtext"/>
          <w:i/>
          <w:sz w:val="18"/>
          <w:szCs w:val="18"/>
        </w:rPr>
      </w:pPr>
    </w:p>
    <w:p w14:paraId="03ED46AC" w14:textId="77777777" w:rsidR="001B34FD" w:rsidRPr="00FC4EF3" w:rsidRDefault="001B34FD" w:rsidP="001B34FD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r w:rsidRPr="00FC4EF3">
        <w:rPr>
          <w:lang w:val="id-ID"/>
        </w:rPr>
        <w:t>Persentase penilaiaan untuk matakuliah in</w:t>
      </w:r>
      <w:r w:rsidRPr="00FC4EF3">
        <w:t>i</w:t>
      </w:r>
      <w:r w:rsidRPr="00FC4EF3">
        <w:rPr>
          <w:lang w:val="id-ID"/>
        </w:rPr>
        <w:t xml:space="preserve"> adalah sebagai berikut: </w:t>
      </w:r>
    </w:p>
    <w:p w14:paraId="40BCF05A" w14:textId="77777777" w:rsidR="001B34FD" w:rsidRPr="00FC4EF3" w:rsidRDefault="001B34FD" w:rsidP="001B34FD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FC4EF3"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p w14:paraId="2B5D8B8E" w14:textId="77777777" w:rsidR="001B34FD" w:rsidRPr="00FC4EF3" w:rsidRDefault="001B34FD" w:rsidP="001B34FD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1B34FD" w:rsidRPr="00FC4EF3" w14:paraId="7C479345" w14:textId="77777777" w:rsidTr="001B34FD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BF9EC7" w14:textId="77777777" w:rsidR="001B34FD" w:rsidRPr="00FC4EF3" w:rsidRDefault="001B34FD">
            <w:pPr>
              <w:jc w:val="center"/>
              <w:rPr>
                <w:b/>
                <w:bCs/>
              </w:rPr>
            </w:pPr>
            <w:r w:rsidRPr="00FC4EF3">
              <w:rPr>
                <w:b/>
                <w:bCs/>
              </w:rPr>
              <w:t>Tugas Mandiri</w:t>
            </w:r>
          </w:p>
          <w:p w14:paraId="583B0A1D" w14:textId="77777777" w:rsidR="001B34FD" w:rsidRPr="00FC4EF3" w:rsidRDefault="001B34FD">
            <w:pPr>
              <w:jc w:val="center"/>
              <w:rPr>
                <w:bCs/>
                <w:i/>
                <w:sz w:val="18"/>
                <w:szCs w:val="18"/>
              </w:rPr>
            </w:pPr>
            <w:r w:rsidRPr="00FC4EF3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FFE1DC" w14:textId="77777777" w:rsidR="001B34FD" w:rsidRPr="00FC4EF3" w:rsidRDefault="001B34FD">
            <w:pPr>
              <w:jc w:val="center"/>
              <w:rPr>
                <w:b/>
                <w:bCs/>
              </w:rPr>
            </w:pPr>
            <w:r w:rsidRPr="00FC4EF3">
              <w:rPr>
                <w:b/>
                <w:bCs/>
              </w:rPr>
              <w:t>Proyek</w:t>
            </w:r>
          </w:p>
          <w:p w14:paraId="5288A144" w14:textId="77777777" w:rsidR="001B34FD" w:rsidRPr="00FC4EF3" w:rsidRDefault="001B34FD">
            <w:pPr>
              <w:jc w:val="center"/>
              <w:rPr>
                <w:bCs/>
                <w:i/>
                <w:sz w:val="18"/>
                <w:szCs w:val="18"/>
              </w:rPr>
            </w:pPr>
            <w:r w:rsidRPr="00FC4EF3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9FA0B7" w14:textId="77777777" w:rsidR="001B34FD" w:rsidRPr="00FC4EF3" w:rsidRDefault="001B34FD">
            <w:pPr>
              <w:jc w:val="center"/>
              <w:rPr>
                <w:b/>
                <w:bCs/>
              </w:rPr>
            </w:pPr>
            <w:r w:rsidRPr="00FC4EF3">
              <w:rPr>
                <w:b/>
                <w:bCs/>
              </w:rPr>
              <w:t>UAP</w:t>
            </w:r>
          </w:p>
          <w:p w14:paraId="2CE585B7" w14:textId="77777777" w:rsidR="001B34FD" w:rsidRPr="00FC4EF3" w:rsidRDefault="001B34FD">
            <w:pPr>
              <w:jc w:val="center"/>
              <w:rPr>
                <w:bCs/>
                <w:i/>
                <w:sz w:val="18"/>
                <w:szCs w:val="18"/>
              </w:rPr>
            </w:pPr>
            <w:r w:rsidRPr="00FC4EF3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1B34FD" w:rsidRPr="00FC4EF3" w14:paraId="41FB68B8" w14:textId="77777777" w:rsidTr="001B34FD">
        <w:trPr>
          <w:trHeight w:val="42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9BD71" w14:textId="0C6011EB" w:rsidR="001B34FD" w:rsidRPr="00FC4EF3" w:rsidRDefault="001B34FD">
            <w:pPr>
              <w:jc w:val="center"/>
              <w:rPr>
                <w:bCs/>
              </w:rPr>
            </w:pPr>
            <w:r w:rsidRPr="00FC4EF3">
              <w:rPr>
                <w:bCs/>
              </w:rPr>
              <w:t>100%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5902A" w14:textId="6D065D96" w:rsidR="001B34FD" w:rsidRPr="00FC4EF3" w:rsidRDefault="001B34FD">
            <w:pPr>
              <w:jc w:val="center"/>
              <w:rPr>
                <w:bCs/>
              </w:rPr>
            </w:pPr>
            <w:r w:rsidRPr="00FC4EF3">
              <w:rPr>
                <w:bCs/>
              </w:rPr>
              <w:t>-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85541" w14:textId="77777777" w:rsidR="001B34FD" w:rsidRPr="00FC4EF3" w:rsidRDefault="001B34FD">
            <w:pPr>
              <w:jc w:val="center"/>
              <w:rPr>
                <w:bCs/>
              </w:rPr>
            </w:pPr>
            <w:r w:rsidRPr="00FC4EF3">
              <w:rPr>
                <w:bCs/>
              </w:rPr>
              <w:t>-</w:t>
            </w:r>
          </w:p>
        </w:tc>
      </w:tr>
    </w:tbl>
    <w:p w14:paraId="64ED3DF9" w14:textId="77777777" w:rsidR="001B34FD" w:rsidRPr="00FC4EF3" w:rsidRDefault="001B34FD" w:rsidP="001B34FD">
      <w:pPr>
        <w:ind w:left="360"/>
        <w:jc w:val="both"/>
        <w:rPr>
          <w:lang w:val="id-ID"/>
        </w:rPr>
      </w:pPr>
    </w:p>
    <w:p w14:paraId="7C6F5F35" w14:textId="77777777" w:rsidR="001B34FD" w:rsidRPr="00FC4EF3" w:rsidRDefault="001B34FD" w:rsidP="001B34FD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r w:rsidRPr="00FC4EF3">
        <w:rPr>
          <w:lang w:val="id-ID"/>
        </w:rPr>
        <w:t xml:space="preserve">Software yang digunakan </w:t>
      </w:r>
      <w:r w:rsidRPr="00FC4EF3">
        <w:t xml:space="preserve">pada matakuliah ini adalah sebagai berikut: </w:t>
      </w:r>
    </w:p>
    <w:p w14:paraId="57A467B8" w14:textId="77777777" w:rsidR="001B34FD" w:rsidRPr="00FC4EF3" w:rsidRDefault="001B34FD" w:rsidP="001B34FD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FC4EF3"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p w14:paraId="592BD43C" w14:textId="77777777" w:rsidR="001B34FD" w:rsidRPr="00FC4EF3" w:rsidRDefault="001B34FD" w:rsidP="001B34FD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1B34FD" w:rsidRPr="00FC4EF3" w14:paraId="360FC0B1" w14:textId="77777777" w:rsidTr="001B34FD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9EC33" w14:textId="77777777" w:rsidR="001B34FD" w:rsidRPr="00FC4EF3" w:rsidRDefault="001B34FD">
            <w:pPr>
              <w:jc w:val="center"/>
              <w:rPr>
                <w:b/>
                <w:bCs/>
              </w:rPr>
            </w:pPr>
            <w:r w:rsidRPr="00FC4EF3">
              <w:rPr>
                <w:b/>
                <w:bCs/>
                <w:szCs w:val="18"/>
              </w:rPr>
              <w:t>Software</w:t>
            </w:r>
          </w:p>
          <w:p w14:paraId="3D67114E" w14:textId="77777777" w:rsidR="001B34FD" w:rsidRPr="00FC4EF3" w:rsidRDefault="001B34FD">
            <w:pPr>
              <w:jc w:val="center"/>
              <w:rPr>
                <w:bCs/>
                <w:i/>
                <w:sz w:val="18"/>
                <w:szCs w:val="18"/>
              </w:rPr>
            </w:pPr>
            <w:r w:rsidRPr="00FC4EF3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1B34FD" w:rsidRPr="00FC4EF3" w14:paraId="0C62BC53" w14:textId="77777777" w:rsidTr="001B34FD">
        <w:trPr>
          <w:trHeight w:val="77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38C8F" w14:textId="77777777" w:rsidR="001B34FD" w:rsidRPr="00FC4EF3" w:rsidRDefault="001B34FD" w:rsidP="001B34FD">
            <w:pPr>
              <w:rPr>
                <w:sz w:val="22"/>
                <w:szCs w:val="22"/>
                <w:lang w:eastAsia="en-US"/>
              </w:rPr>
            </w:pPr>
            <w:r w:rsidRPr="00FC4EF3">
              <w:t>Java 8</w:t>
            </w:r>
          </w:p>
          <w:p w14:paraId="4C9F0A80" w14:textId="142419AD" w:rsidR="001B34FD" w:rsidRPr="00FC4EF3" w:rsidRDefault="001B34FD" w:rsidP="001B34FD">
            <w:pPr>
              <w:rPr>
                <w:bCs/>
              </w:rPr>
            </w:pPr>
            <w:r w:rsidRPr="00FC4EF3">
              <w:t>Eclipse 2020.6</w:t>
            </w:r>
          </w:p>
        </w:tc>
      </w:tr>
    </w:tbl>
    <w:p w14:paraId="42DF7E3D" w14:textId="77777777" w:rsidR="001B34FD" w:rsidRPr="00FC4EF3" w:rsidRDefault="001B34FD" w:rsidP="001B34FD">
      <w:pPr>
        <w:pStyle w:val="Heading2"/>
        <w:numPr>
          <w:ilvl w:val="0"/>
          <w:numId w:val="12"/>
        </w:numPr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 w:rsidRPr="00FC4EF3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lastRenderedPageBreak/>
        <w:t>Ekstensi file yang harus disertakan dalam pengumpulan tugas mandiri dan proyek untuk matakuliah ini adalah sebagai berikut:</w:t>
      </w:r>
    </w:p>
    <w:p w14:paraId="12FACBF2" w14:textId="77777777" w:rsidR="001B34FD" w:rsidRPr="00FC4EF3" w:rsidRDefault="001B34FD" w:rsidP="001B34FD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FC4EF3"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are described as follows: </w:t>
      </w:r>
    </w:p>
    <w:p w14:paraId="3A6EB7F7" w14:textId="77777777" w:rsidR="001B34FD" w:rsidRPr="00FC4EF3" w:rsidRDefault="001B34FD" w:rsidP="001B34FD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7068" w:type="dxa"/>
        <w:tblInd w:w="468" w:type="dxa"/>
        <w:tblLook w:val="04A0" w:firstRow="1" w:lastRow="0" w:firstColumn="1" w:lastColumn="0" w:noHBand="0" w:noVBand="1"/>
      </w:tblPr>
      <w:tblGrid>
        <w:gridCol w:w="2449"/>
        <w:gridCol w:w="2414"/>
        <w:gridCol w:w="2205"/>
      </w:tblGrid>
      <w:tr w:rsidR="001B34FD" w:rsidRPr="00FC4EF3" w14:paraId="2D972EFF" w14:textId="77777777" w:rsidTr="001B34FD">
        <w:trPr>
          <w:trHeight w:val="504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944949" w14:textId="77777777" w:rsidR="001B34FD" w:rsidRPr="00FC4EF3" w:rsidRDefault="001B34FD" w:rsidP="001B34FD">
            <w:pPr>
              <w:jc w:val="center"/>
              <w:rPr>
                <w:b/>
                <w:bCs/>
              </w:rPr>
            </w:pPr>
            <w:r w:rsidRPr="00FC4EF3">
              <w:rPr>
                <w:b/>
                <w:bCs/>
                <w:szCs w:val="18"/>
              </w:rPr>
              <w:t>Tugas Mandiri</w:t>
            </w:r>
          </w:p>
          <w:p w14:paraId="07CC4519" w14:textId="77777777" w:rsidR="001B34FD" w:rsidRPr="00FC4EF3" w:rsidRDefault="001B34FD" w:rsidP="001B34FD">
            <w:pPr>
              <w:jc w:val="center"/>
              <w:rPr>
                <w:bCs/>
                <w:i/>
                <w:sz w:val="18"/>
                <w:szCs w:val="18"/>
              </w:rPr>
            </w:pPr>
            <w:r w:rsidRPr="00FC4EF3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837FD0" w14:textId="77777777" w:rsidR="001B34FD" w:rsidRPr="00FC4EF3" w:rsidRDefault="001B34FD" w:rsidP="001B34FD">
            <w:pPr>
              <w:jc w:val="center"/>
              <w:rPr>
                <w:b/>
                <w:bCs/>
                <w:szCs w:val="18"/>
              </w:rPr>
            </w:pPr>
            <w:r w:rsidRPr="00FC4EF3">
              <w:rPr>
                <w:b/>
                <w:bCs/>
                <w:szCs w:val="18"/>
              </w:rPr>
              <w:t>Proyek</w:t>
            </w:r>
          </w:p>
          <w:p w14:paraId="49CB1D16" w14:textId="77777777" w:rsidR="001B34FD" w:rsidRPr="00FC4EF3" w:rsidRDefault="001B34FD" w:rsidP="001B34FD">
            <w:pPr>
              <w:jc w:val="center"/>
              <w:rPr>
                <w:b/>
                <w:bCs/>
                <w:szCs w:val="18"/>
              </w:rPr>
            </w:pPr>
            <w:r w:rsidRPr="00FC4EF3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73FB70" w14:textId="773703F2" w:rsidR="001B34FD" w:rsidRPr="00FC4EF3" w:rsidRDefault="001B34FD" w:rsidP="001B34FD">
            <w:pPr>
              <w:jc w:val="center"/>
              <w:rPr>
                <w:b/>
                <w:bCs/>
                <w:szCs w:val="18"/>
              </w:rPr>
            </w:pPr>
            <w:r w:rsidRPr="00FC4EF3">
              <w:rPr>
                <w:b/>
                <w:bCs/>
                <w:szCs w:val="18"/>
              </w:rPr>
              <w:t>UAP</w:t>
            </w:r>
          </w:p>
          <w:p w14:paraId="5B173D4A" w14:textId="274F7E67" w:rsidR="001B34FD" w:rsidRPr="00FC4EF3" w:rsidRDefault="001B34FD" w:rsidP="001B34FD">
            <w:pPr>
              <w:jc w:val="center"/>
              <w:rPr>
                <w:b/>
                <w:bCs/>
              </w:rPr>
            </w:pPr>
            <w:r w:rsidRPr="00FC4EF3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1B34FD" w:rsidRPr="00FC4EF3" w14:paraId="05534778" w14:textId="77777777" w:rsidTr="001B34FD">
        <w:trPr>
          <w:trHeight w:val="620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2B312" w14:textId="42397053" w:rsidR="001B34FD" w:rsidRPr="00FC4EF3" w:rsidRDefault="001B34FD" w:rsidP="001B34FD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ID"/>
              </w:rPr>
            </w:pPr>
            <w:r w:rsidRPr="00FC4EF3">
              <w:rPr>
                <w:color w:val="000000"/>
                <w:sz w:val="22"/>
                <w:szCs w:val="22"/>
                <w:lang w:eastAsia="en-ID"/>
              </w:rPr>
              <w:t>JAVA, CLASS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C897D" w14:textId="2871F46F" w:rsidR="001B34FD" w:rsidRPr="00FC4EF3" w:rsidRDefault="001B34FD" w:rsidP="001B34FD">
            <w:pPr>
              <w:jc w:val="center"/>
              <w:rPr>
                <w:bCs/>
              </w:rPr>
            </w:pPr>
            <w:r w:rsidRPr="00FC4EF3">
              <w:rPr>
                <w:bCs/>
              </w:rPr>
              <w:t>-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884FB" w14:textId="3391BFB9" w:rsidR="001B34FD" w:rsidRPr="00FC4EF3" w:rsidRDefault="001B34FD" w:rsidP="001B34FD">
            <w:pPr>
              <w:jc w:val="center"/>
              <w:rPr>
                <w:bCs/>
              </w:rPr>
            </w:pPr>
            <w:r w:rsidRPr="00FC4EF3">
              <w:rPr>
                <w:bCs/>
              </w:rPr>
              <w:t>-</w:t>
            </w:r>
          </w:p>
        </w:tc>
      </w:tr>
    </w:tbl>
    <w:p w14:paraId="66E989BA" w14:textId="77777777" w:rsidR="001B34FD" w:rsidRPr="00FC4EF3" w:rsidRDefault="001B34FD" w:rsidP="001B34FD">
      <w:pPr>
        <w:ind w:firstLine="360"/>
        <w:rPr>
          <w:lang w:val="id-ID"/>
        </w:rPr>
      </w:pPr>
    </w:p>
    <w:p w14:paraId="21CC4B78" w14:textId="07A907B5" w:rsidR="005B66A9" w:rsidRPr="00FC4EF3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7A996E09" w14:textId="6B1F53D1" w:rsidR="001B34FD" w:rsidRPr="00FC4EF3" w:rsidRDefault="001B34FD" w:rsidP="001B34FD">
      <w:pPr>
        <w:rPr>
          <w:lang w:val="id-ID"/>
        </w:rPr>
      </w:pPr>
    </w:p>
    <w:p w14:paraId="2BDF5F34" w14:textId="3354257C" w:rsidR="001B34FD" w:rsidRPr="00FC4EF3" w:rsidRDefault="001B34FD" w:rsidP="001B34FD">
      <w:pPr>
        <w:rPr>
          <w:lang w:val="id-ID"/>
        </w:rPr>
      </w:pPr>
    </w:p>
    <w:p w14:paraId="3E2EC67C" w14:textId="238164FB" w:rsidR="001B34FD" w:rsidRPr="00FC4EF3" w:rsidRDefault="001B34FD" w:rsidP="001B34FD">
      <w:pPr>
        <w:rPr>
          <w:lang w:val="id-ID"/>
        </w:rPr>
      </w:pPr>
    </w:p>
    <w:p w14:paraId="360BB42C" w14:textId="7A0BBE4B" w:rsidR="001B34FD" w:rsidRPr="00FC4EF3" w:rsidRDefault="001B34FD" w:rsidP="001B34FD">
      <w:pPr>
        <w:rPr>
          <w:lang w:val="id-ID"/>
        </w:rPr>
      </w:pPr>
    </w:p>
    <w:p w14:paraId="2F9039EF" w14:textId="4B0B54E0" w:rsidR="001B34FD" w:rsidRPr="00FC4EF3" w:rsidRDefault="001B34FD" w:rsidP="001B34FD">
      <w:pPr>
        <w:rPr>
          <w:lang w:val="id-ID"/>
        </w:rPr>
      </w:pPr>
    </w:p>
    <w:p w14:paraId="0CC3E10E" w14:textId="519D9B18" w:rsidR="001B34FD" w:rsidRPr="00FC4EF3" w:rsidRDefault="001B34FD" w:rsidP="001B34FD">
      <w:pPr>
        <w:rPr>
          <w:lang w:val="id-ID"/>
        </w:rPr>
      </w:pPr>
    </w:p>
    <w:p w14:paraId="2653CCB9" w14:textId="77E1A959" w:rsidR="001B34FD" w:rsidRPr="00FC4EF3" w:rsidRDefault="001B34FD" w:rsidP="001B34FD">
      <w:pPr>
        <w:rPr>
          <w:lang w:val="id-ID"/>
        </w:rPr>
      </w:pPr>
    </w:p>
    <w:p w14:paraId="272ABADD" w14:textId="2D4F69C2" w:rsidR="001B34FD" w:rsidRPr="00FC4EF3" w:rsidRDefault="001B34FD" w:rsidP="001B34FD">
      <w:pPr>
        <w:rPr>
          <w:lang w:val="id-ID"/>
        </w:rPr>
      </w:pPr>
    </w:p>
    <w:p w14:paraId="5A98F72A" w14:textId="394EEF3C" w:rsidR="001B34FD" w:rsidRPr="00FC4EF3" w:rsidRDefault="001B34FD" w:rsidP="001B34FD">
      <w:pPr>
        <w:rPr>
          <w:lang w:val="id-ID"/>
        </w:rPr>
      </w:pPr>
    </w:p>
    <w:p w14:paraId="243C96A2" w14:textId="436B836B" w:rsidR="001B34FD" w:rsidRPr="00FC4EF3" w:rsidRDefault="001B34FD" w:rsidP="001B34FD">
      <w:pPr>
        <w:rPr>
          <w:lang w:val="id-ID"/>
        </w:rPr>
      </w:pPr>
    </w:p>
    <w:p w14:paraId="0E9D6D0D" w14:textId="486D42A5" w:rsidR="001B34FD" w:rsidRPr="00FC4EF3" w:rsidRDefault="001B34FD" w:rsidP="001B34FD">
      <w:pPr>
        <w:rPr>
          <w:lang w:val="id-ID"/>
        </w:rPr>
      </w:pPr>
    </w:p>
    <w:p w14:paraId="22A29341" w14:textId="51F7D9E3" w:rsidR="001B34FD" w:rsidRPr="00FC4EF3" w:rsidRDefault="001B34FD" w:rsidP="001B34FD">
      <w:pPr>
        <w:rPr>
          <w:lang w:val="id-ID"/>
        </w:rPr>
      </w:pPr>
    </w:p>
    <w:p w14:paraId="2C6EB8ED" w14:textId="2EB91F4F" w:rsidR="001B34FD" w:rsidRPr="00FC4EF3" w:rsidRDefault="001B34FD" w:rsidP="001B34FD">
      <w:pPr>
        <w:rPr>
          <w:lang w:val="id-ID"/>
        </w:rPr>
      </w:pPr>
    </w:p>
    <w:p w14:paraId="0EF2F0EB" w14:textId="19112B55" w:rsidR="001B34FD" w:rsidRPr="00FC4EF3" w:rsidRDefault="001B34FD" w:rsidP="001B34FD">
      <w:pPr>
        <w:rPr>
          <w:lang w:val="id-ID"/>
        </w:rPr>
      </w:pPr>
    </w:p>
    <w:p w14:paraId="42B82C0D" w14:textId="2E7ED633" w:rsidR="001B34FD" w:rsidRPr="00FC4EF3" w:rsidRDefault="001B34FD" w:rsidP="001B34FD">
      <w:pPr>
        <w:rPr>
          <w:lang w:val="id-ID"/>
        </w:rPr>
      </w:pPr>
    </w:p>
    <w:p w14:paraId="52EC3672" w14:textId="4AF19E09" w:rsidR="001B34FD" w:rsidRPr="00FC4EF3" w:rsidRDefault="001B34FD" w:rsidP="001B34FD">
      <w:pPr>
        <w:rPr>
          <w:lang w:val="id-ID"/>
        </w:rPr>
      </w:pPr>
    </w:p>
    <w:p w14:paraId="3248AB51" w14:textId="28E1196B" w:rsidR="001B34FD" w:rsidRPr="00FC4EF3" w:rsidRDefault="001B34FD" w:rsidP="001B34FD">
      <w:pPr>
        <w:rPr>
          <w:lang w:val="id-ID"/>
        </w:rPr>
      </w:pPr>
    </w:p>
    <w:p w14:paraId="5E98F34A" w14:textId="2CBA3A6C" w:rsidR="001B34FD" w:rsidRPr="00FC4EF3" w:rsidRDefault="001B34FD" w:rsidP="001B34FD">
      <w:pPr>
        <w:rPr>
          <w:lang w:val="id-ID"/>
        </w:rPr>
      </w:pPr>
    </w:p>
    <w:p w14:paraId="7F600138" w14:textId="211BC632" w:rsidR="001B34FD" w:rsidRPr="00FC4EF3" w:rsidRDefault="001B34FD" w:rsidP="001B34FD">
      <w:pPr>
        <w:rPr>
          <w:lang w:val="id-ID"/>
        </w:rPr>
      </w:pPr>
    </w:p>
    <w:p w14:paraId="418F2197" w14:textId="2B0864E4" w:rsidR="001B34FD" w:rsidRPr="00FC4EF3" w:rsidRDefault="001B34FD" w:rsidP="001B34FD">
      <w:pPr>
        <w:rPr>
          <w:lang w:val="id-ID"/>
        </w:rPr>
      </w:pPr>
    </w:p>
    <w:p w14:paraId="7C1339CB" w14:textId="089D1F14" w:rsidR="001B34FD" w:rsidRPr="00FC4EF3" w:rsidRDefault="001B34FD" w:rsidP="001B34FD">
      <w:pPr>
        <w:rPr>
          <w:lang w:val="id-ID"/>
        </w:rPr>
      </w:pPr>
    </w:p>
    <w:p w14:paraId="0EBDFF56" w14:textId="29F93B25" w:rsidR="001B34FD" w:rsidRPr="00FC4EF3" w:rsidRDefault="001B34FD" w:rsidP="001B34FD">
      <w:pPr>
        <w:rPr>
          <w:lang w:val="id-ID"/>
        </w:rPr>
      </w:pPr>
    </w:p>
    <w:p w14:paraId="595EB70F" w14:textId="21A19244" w:rsidR="001B34FD" w:rsidRPr="00FC4EF3" w:rsidRDefault="001B34FD" w:rsidP="001B34FD">
      <w:pPr>
        <w:rPr>
          <w:lang w:val="id-ID"/>
        </w:rPr>
      </w:pPr>
    </w:p>
    <w:p w14:paraId="4E75100C" w14:textId="7BF571ED" w:rsidR="001B34FD" w:rsidRPr="00FC4EF3" w:rsidRDefault="001B34FD" w:rsidP="001B34FD">
      <w:pPr>
        <w:rPr>
          <w:lang w:val="id-ID"/>
        </w:rPr>
      </w:pPr>
    </w:p>
    <w:p w14:paraId="12207B93" w14:textId="03316E3A" w:rsidR="001B34FD" w:rsidRPr="00FC4EF3" w:rsidRDefault="001B34FD" w:rsidP="001B34FD">
      <w:pPr>
        <w:rPr>
          <w:lang w:val="id-ID"/>
        </w:rPr>
      </w:pPr>
    </w:p>
    <w:p w14:paraId="1A5E66E9" w14:textId="329EC932" w:rsidR="001B34FD" w:rsidRPr="00FC4EF3" w:rsidRDefault="001B34FD" w:rsidP="001B34FD">
      <w:pPr>
        <w:rPr>
          <w:lang w:val="id-ID"/>
        </w:rPr>
      </w:pPr>
    </w:p>
    <w:p w14:paraId="109957C3" w14:textId="65C88A16" w:rsidR="001B34FD" w:rsidRPr="00FC4EF3" w:rsidRDefault="001B34FD" w:rsidP="001B34FD">
      <w:pPr>
        <w:rPr>
          <w:lang w:val="id-ID"/>
        </w:rPr>
      </w:pPr>
    </w:p>
    <w:p w14:paraId="59665B50" w14:textId="46C9E66D" w:rsidR="001B34FD" w:rsidRPr="00FC4EF3" w:rsidRDefault="001B34FD" w:rsidP="001B34FD">
      <w:pPr>
        <w:rPr>
          <w:lang w:val="id-ID"/>
        </w:rPr>
      </w:pPr>
    </w:p>
    <w:p w14:paraId="4A99BFAF" w14:textId="075B7F7C" w:rsidR="001B34FD" w:rsidRPr="00FC4EF3" w:rsidRDefault="001B34FD" w:rsidP="001B34FD">
      <w:pPr>
        <w:rPr>
          <w:lang w:val="id-ID"/>
        </w:rPr>
      </w:pPr>
    </w:p>
    <w:p w14:paraId="5C366288" w14:textId="2D6ED4DF" w:rsidR="001B34FD" w:rsidRPr="00FC4EF3" w:rsidRDefault="001B34FD" w:rsidP="001B34FD">
      <w:pPr>
        <w:rPr>
          <w:lang w:val="id-ID"/>
        </w:rPr>
      </w:pPr>
    </w:p>
    <w:p w14:paraId="0FE94435" w14:textId="02EA6CE4" w:rsidR="001B34FD" w:rsidRPr="00FC4EF3" w:rsidRDefault="001B34FD" w:rsidP="001B34FD">
      <w:pPr>
        <w:rPr>
          <w:lang w:val="id-ID"/>
        </w:rPr>
      </w:pPr>
    </w:p>
    <w:p w14:paraId="76600CD0" w14:textId="5DD88B4A" w:rsidR="001B34FD" w:rsidRPr="00FC4EF3" w:rsidRDefault="001B34FD" w:rsidP="001B34FD">
      <w:pPr>
        <w:rPr>
          <w:lang w:val="id-ID"/>
        </w:rPr>
      </w:pPr>
    </w:p>
    <w:p w14:paraId="57646CE0" w14:textId="42B1A2CB" w:rsidR="001B34FD" w:rsidRPr="00FC4EF3" w:rsidRDefault="001B34FD" w:rsidP="001B34FD">
      <w:pPr>
        <w:rPr>
          <w:lang w:val="id-ID"/>
        </w:rPr>
      </w:pPr>
    </w:p>
    <w:p w14:paraId="33BF2249" w14:textId="46930A82" w:rsidR="001B34FD" w:rsidRPr="00FC4EF3" w:rsidRDefault="001B34FD" w:rsidP="001B34FD">
      <w:pPr>
        <w:rPr>
          <w:lang w:val="id-ID"/>
        </w:rPr>
      </w:pPr>
    </w:p>
    <w:p w14:paraId="1206FBB7" w14:textId="30F350D5" w:rsidR="001B34FD" w:rsidRPr="00FC4EF3" w:rsidRDefault="001B34FD" w:rsidP="001B34FD">
      <w:pPr>
        <w:rPr>
          <w:lang w:val="id-ID"/>
        </w:rPr>
      </w:pPr>
    </w:p>
    <w:p w14:paraId="0170BB72" w14:textId="5CD3C381" w:rsidR="001B34FD" w:rsidRPr="00FC4EF3" w:rsidRDefault="001B34FD" w:rsidP="001B34FD">
      <w:pPr>
        <w:rPr>
          <w:lang w:val="id-ID"/>
        </w:rPr>
      </w:pPr>
    </w:p>
    <w:p w14:paraId="43000375" w14:textId="72916B67" w:rsidR="001B34FD" w:rsidRPr="00FC4EF3" w:rsidRDefault="001B34FD" w:rsidP="001B34FD">
      <w:pPr>
        <w:rPr>
          <w:lang w:val="id-ID"/>
        </w:rPr>
      </w:pPr>
    </w:p>
    <w:p w14:paraId="4FD24EB2" w14:textId="5221DB4E" w:rsidR="001B34FD" w:rsidRPr="00FC4EF3" w:rsidRDefault="001B34FD" w:rsidP="001B34FD">
      <w:pPr>
        <w:rPr>
          <w:lang w:val="id-ID"/>
        </w:rPr>
      </w:pPr>
    </w:p>
    <w:p w14:paraId="77E7149A" w14:textId="77777777" w:rsidR="001B34FD" w:rsidRPr="00FC4EF3" w:rsidRDefault="001B34FD" w:rsidP="001B34FD">
      <w:pPr>
        <w:rPr>
          <w:lang w:val="id-ID"/>
        </w:rPr>
      </w:pPr>
    </w:p>
    <w:p w14:paraId="35780AD8" w14:textId="77777777" w:rsidR="00643F75" w:rsidRPr="00FC4EF3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FC4EF3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FC4EF3" w:rsidRDefault="004B47B5" w:rsidP="004B47B5">
      <w:pPr>
        <w:rPr>
          <w:i/>
          <w:sz w:val="16"/>
          <w:lang w:val="id-ID"/>
        </w:rPr>
      </w:pPr>
      <w:r w:rsidRPr="00FC4EF3">
        <w:rPr>
          <w:i/>
          <w:sz w:val="16"/>
          <w:lang w:val="id-ID"/>
        </w:rPr>
        <w:t>Case</w:t>
      </w:r>
    </w:p>
    <w:p w14:paraId="50654D0C" w14:textId="410487D1" w:rsidR="003204B8" w:rsidRPr="00FC4EF3" w:rsidRDefault="00A27E10" w:rsidP="003204B8">
      <w:pPr>
        <w:spacing w:line="360" w:lineRule="auto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AXForGirlfriend</w:t>
      </w:r>
    </w:p>
    <w:p w14:paraId="5949A873" w14:textId="77777777" w:rsidR="003204B8" w:rsidRPr="00FC4EF3" w:rsidRDefault="003204B8" w:rsidP="003204B8">
      <w:pPr>
        <w:spacing w:line="360" w:lineRule="auto"/>
        <w:contextualSpacing/>
        <w:jc w:val="both"/>
        <w:rPr>
          <w:noProof/>
          <w:color w:val="000000"/>
        </w:rPr>
      </w:pPr>
      <w:r w:rsidRPr="00FC4EF3">
        <w:rPr>
          <w:b/>
          <w:noProof/>
          <w:color w:val="000000"/>
        </w:rPr>
        <w:t>Criteria</w:t>
      </w:r>
      <w:r w:rsidRPr="00FC4EF3">
        <w:rPr>
          <w:noProof/>
          <w:color w:val="000000"/>
        </w:rPr>
        <w:t>:</w:t>
      </w:r>
    </w:p>
    <w:p w14:paraId="7AB5EB49" w14:textId="77777777" w:rsidR="00632A67" w:rsidRDefault="006E5CD5" w:rsidP="0048613E">
      <w:pPr>
        <w:pStyle w:val="ListParagraph"/>
        <w:numPr>
          <w:ilvl w:val="0"/>
          <w:numId w:val="22"/>
        </w:numPr>
        <w:snapToGrid w:val="0"/>
        <w:spacing w:before="240" w:after="0" w:line="360" w:lineRule="auto"/>
        <w:contextualSpacing w:val="0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632A67">
        <w:rPr>
          <w:rFonts w:ascii="Times New Roman" w:hAnsi="Times New Roman" w:cs="Times New Roman"/>
          <w:noProof/>
          <w:color w:val="000000"/>
          <w:sz w:val="24"/>
          <w:szCs w:val="24"/>
        </w:rPr>
        <w:t>Template</w:t>
      </w:r>
      <w:r w:rsidR="003204B8" w:rsidRPr="00632A67">
        <w:rPr>
          <w:rFonts w:ascii="Times New Roman" w:hAnsi="Times New Roman" w:cs="Times New Roman"/>
          <w:noProof/>
          <w:color w:val="000000"/>
          <w:sz w:val="24"/>
          <w:szCs w:val="24"/>
        </w:rPr>
        <w:br/>
      </w:r>
      <w:r w:rsidR="000F06DB" w:rsidRPr="00632A67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First </w:t>
      </w:r>
      <w:r w:rsidR="00DB664C" w:rsidRPr="00632A6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Template</w:t>
      </w:r>
      <w:r w:rsidR="000F06DB" w:rsidRPr="00632A67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. </w:t>
      </w:r>
      <w:r w:rsidR="006B316F" w:rsidRPr="00632A6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Template</w:t>
      </w:r>
      <w:r w:rsidR="006B316F" w:rsidRPr="00632A67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0F52C1" w:rsidRPr="00632A67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pattern is a pattern that lets </w:t>
      </w:r>
      <w:r w:rsidR="00632A67" w:rsidRPr="00632A67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you break down an algorithm into a series of steps, turn these steps into methods, and put a series of calls to these methods inside a single template method. </w:t>
      </w:r>
    </w:p>
    <w:p w14:paraId="58F4BEE1" w14:textId="5471E48E" w:rsidR="0020579C" w:rsidRPr="00632A67" w:rsidRDefault="00603C96" w:rsidP="0048613E">
      <w:pPr>
        <w:pStyle w:val="ListParagraph"/>
        <w:numPr>
          <w:ilvl w:val="0"/>
          <w:numId w:val="22"/>
        </w:numPr>
        <w:snapToGrid w:val="0"/>
        <w:spacing w:before="240" w:after="0" w:line="360" w:lineRule="auto"/>
        <w:contextualSpacing w:val="0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State</w:t>
      </w:r>
    </w:p>
    <w:p w14:paraId="427A15A9" w14:textId="34C53487" w:rsidR="003204B8" w:rsidRPr="00757977" w:rsidRDefault="003204B8" w:rsidP="0020579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57977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Last </w:t>
      </w:r>
      <w:r w:rsidR="00603C9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state</w:t>
      </w:r>
      <w:r w:rsidRPr="00757977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="00E76284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603C9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state</w:t>
      </w:r>
      <w:r w:rsidR="00603C96" w:rsidRPr="00E76284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E76284" w:rsidRPr="00E76284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is a behavioral design pattern that </w:t>
      </w:r>
      <w:r w:rsidR="0073302C">
        <w:rPr>
          <w:rFonts w:ascii="Times New Roman" w:hAnsi="Times New Roman" w:cs="Times New Roman"/>
          <w:noProof/>
          <w:color w:val="000000"/>
          <w:sz w:val="24"/>
          <w:szCs w:val="24"/>
        </w:rPr>
        <w:t>l</w:t>
      </w:r>
      <w:r w:rsidR="0073302C" w:rsidRPr="0073302C">
        <w:rPr>
          <w:rFonts w:ascii="Times New Roman" w:hAnsi="Times New Roman" w:cs="Times New Roman"/>
          <w:noProof/>
          <w:color w:val="000000"/>
          <w:sz w:val="24"/>
          <w:szCs w:val="24"/>
        </w:rPr>
        <w:t>ets an object alter its behavior when its internal state changes. It appears as if the object changed its class.</w:t>
      </w:r>
    </w:p>
    <w:p w14:paraId="1E03E7BE" w14:textId="77777777" w:rsidR="003204B8" w:rsidRPr="00757977" w:rsidRDefault="003204B8" w:rsidP="003204B8">
      <w:pPr>
        <w:spacing w:after="240" w:line="360" w:lineRule="auto"/>
        <w:jc w:val="both"/>
        <w:rPr>
          <w:color w:val="000000"/>
        </w:rPr>
      </w:pPr>
    </w:p>
    <w:p w14:paraId="16DE28F6" w14:textId="3E3C602F" w:rsidR="003204B8" w:rsidRPr="00FC4EF3" w:rsidRDefault="0065491E" w:rsidP="00713945">
      <w:pPr>
        <w:spacing w:after="240" w:line="360" w:lineRule="auto"/>
        <w:ind w:firstLine="360"/>
        <w:jc w:val="both"/>
        <w:rPr>
          <w:color w:val="000000"/>
        </w:rPr>
      </w:pPr>
      <w:r>
        <w:rPr>
          <w:color w:val="000000"/>
        </w:rPr>
        <w:t>AXForGirlfriend</w:t>
      </w:r>
      <w:r w:rsidR="00E76284" w:rsidRPr="00E76284">
        <w:rPr>
          <w:color w:val="000000"/>
        </w:rPr>
        <w:t xml:space="preserve"> is </w:t>
      </w:r>
      <w:r w:rsidR="00883D11">
        <w:rPr>
          <w:color w:val="000000"/>
        </w:rPr>
        <w:t>a dating simulator game</w:t>
      </w:r>
      <w:r w:rsidR="00E76284" w:rsidRPr="00E76284">
        <w:rPr>
          <w:color w:val="000000"/>
        </w:rPr>
        <w:t xml:space="preserve">. </w:t>
      </w:r>
      <w:r w:rsidR="004F75EF">
        <w:rPr>
          <w:color w:val="000000"/>
        </w:rPr>
        <w:t xml:space="preserve">Here your goal is to make the girl you meet love you and want to be your girlfriend. </w:t>
      </w:r>
      <w:r w:rsidR="00E76284" w:rsidRPr="00E76284">
        <w:rPr>
          <w:color w:val="000000"/>
        </w:rPr>
        <w:t>Now you are a new programmer that assign</w:t>
      </w:r>
      <w:r w:rsidR="00035934">
        <w:rPr>
          <w:color w:val="000000"/>
        </w:rPr>
        <w:t>s</w:t>
      </w:r>
      <w:r w:rsidR="00E76284" w:rsidRPr="00E76284">
        <w:rPr>
          <w:color w:val="000000"/>
        </w:rPr>
        <w:t xml:space="preserve"> to develop this </w:t>
      </w:r>
      <w:r w:rsidR="00B77005">
        <w:rPr>
          <w:color w:val="000000"/>
        </w:rPr>
        <w:t>game</w:t>
      </w:r>
      <w:r w:rsidR="00035934">
        <w:rPr>
          <w:color w:val="000000"/>
        </w:rPr>
        <w:t>.</w:t>
      </w:r>
      <w:r w:rsidR="004B2FAA">
        <w:rPr>
          <w:color w:val="000000"/>
        </w:rPr>
        <w:t xml:space="preserve"> </w:t>
      </w:r>
      <w:r w:rsidR="00035934">
        <w:rPr>
          <w:color w:val="000000"/>
        </w:rPr>
        <w:t>T</w:t>
      </w:r>
      <w:r w:rsidR="00E76284" w:rsidRPr="00E76284">
        <w:rPr>
          <w:color w:val="000000"/>
        </w:rPr>
        <w:t>he program will be created with the following criteria</w:t>
      </w:r>
      <w:r w:rsidR="00E76284">
        <w:rPr>
          <w:color w:val="000000"/>
        </w:rPr>
        <w:t xml:space="preserve">: </w:t>
      </w:r>
    </w:p>
    <w:p w14:paraId="63D61D09" w14:textId="77777777" w:rsidR="003204B8" w:rsidRPr="00FC4EF3" w:rsidRDefault="003204B8" w:rsidP="003204B8">
      <w:pPr>
        <w:rPr>
          <w:color w:val="000000"/>
        </w:rPr>
      </w:pPr>
      <w:r w:rsidRPr="00FC4EF3">
        <w:rPr>
          <w:color w:val="000000"/>
        </w:rPr>
        <w:br w:type="page"/>
      </w:r>
    </w:p>
    <w:p w14:paraId="0126D07A" w14:textId="77777777" w:rsidR="00DD364F" w:rsidRPr="0035418F" w:rsidRDefault="003204B8" w:rsidP="00DD364F">
      <w:pPr>
        <w:pStyle w:val="ListParagraph"/>
        <w:numPr>
          <w:ilvl w:val="0"/>
          <w:numId w:val="15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5418F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Menu</w:t>
      </w:r>
    </w:p>
    <w:p w14:paraId="5F7E032C" w14:textId="0B919128" w:rsidR="003204B8" w:rsidRPr="0035418F" w:rsidRDefault="003204B8" w:rsidP="00035934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5418F">
        <w:rPr>
          <w:rFonts w:ascii="Times New Roman" w:hAnsi="Times New Roman" w:cs="Times New Roman"/>
          <w:color w:val="000000"/>
          <w:sz w:val="24"/>
          <w:szCs w:val="24"/>
        </w:rPr>
        <w:t xml:space="preserve">First, the program will show the menu. In this menu, the </w:t>
      </w:r>
      <w:r w:rsidR="00035934" w:rsidRPr="0035418F">
        <w:rPr>
          <w:rFonts w:ascii="Times New Roman" w:hAnsi="Times New Roman" w:cs="Times New Roman"/>
          <w:color w:val="000000"/>
          <w:sz w:val="24"/>
          <w:szCs w:val="24"/>
        </w:rPr>
        <w:t>lecturer</w:t>
      </w:r>
      <w:r w:rsidRPr="0035418F">
        <w:rPr>
          <w:rFonts w:ascii="Times New Roman" w:hAnsi="Times New Roman" w:cs="Times New Roman"/>
          <w:color w:val="000000"/>
          <w:sz w:val="24"/>
          <w:szCs w:val="24"/>
        </w:rPr>
        <w:t xml:space="preserve"> can choose whether they want to </w:t>
      </w:r>
      <w:r w:rsidR="004833BF">
        <w:rPr>
          <w:rFonts w:ascii="Times New Roman" w:hAnsi="Times New Roman" w:cs="Times New Roman"/>
          <w:b/>
          <w:color w:val="000000"/>
          <w:sz w:val="24"/>
          <w:szCs w:val="24"/>
        </w:rPr>
        <w:t>Ask For Girlfriend</w:t>
      </w:r>
      <w:r w:rsidRPr="0035418F">
        <w:rPr>
          <w:rFonts w:ascii="Times New Roman" w:hAnsi="Times New Roman" w:cs="Times New Roman"/>
          <w:b/>
          <w:color w:val="000000"/>
          <w:sz w:val="24"/>
          <w:szCs w:val="24"/>
        </w:rPr>
        <w:t>,</w:t>
      </w:r>
      <w:r w:rsidR="00686EBB" w:rsidRPr="0035418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09646C">
        <w:rPr>
          <w:rFonts w:ascii="Times New Roman" w:hAnsi="Times New Roman" w:cs="Times New Roman"/>
          <w:b/>
          <w:color w:val="000000"/>
          <w:sz w:val="24"/>
          <w:szCs w:val="24"/>
        </w:rPr>
        <w:t>How to play,</w:t>
      </w:r>
      <w:r w:rsidRPr="0035418F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35418F">
        <w:rPr>
          <w:rFonts w:ascii="Times New Roman" w:hAnsi="Times New Roman" w:cs="Times New Roman"/>
          <w:b/>
          <w:color w:val="000000"/>
          <w:sz w:val="24"/>
          <w:szCs w:val="24"/>
        </w:rPr>
        <w:t>Exit</w:t>
      </w:r>
      <w:r w:rsidRPr="0035418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541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4C9BB6" w14:textId="2D59AB00" w:rsidR="003204B8" w:rsidRPr="0035418F" w:rsidRDefault="009C02BC" w:rsidP="003204B8">
      <w:pPr>
        <w:pStyle w:val="ListParagraph"/>
        <w:keepNext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9C02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01E595" wp14:editId="1A5DB0D7">
            <wp:extent cx="6280785" cy="3282315"/>
            <wp:effectExtent l="19050" t="19050" r="24765" b="1333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282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FE37BD" w14:textId="7938D9FF" w:rsidR="003204B8" w:rsidRPr="00FA05CF" w:rsidRDefault="003204B8" w:rsidP="003204B8">
      <w:pPr>
        <w:pStyle w:val="Caption"/>
        <w:jc w:val="center"/>
        <w:rPr>
          <w:color w:val="000000" w:themeColor="text1"/>
          <w:sz w:val="22"/>
          <w:szCs w:val="22"/>
        </w:rPr>
      </w:pPr>
      <w:r w:rsidRPr="00FA05CF">
        <w:rPr>
          <w:color w:val="000000" w:themeColor="text1"/>
          <w:sz w:val="22"/>
          <w:szCs w:val="22"/>
        </w:rPr>
        <w:t xml:space="preserve">Figure </w:t>
      </w:r>
      <w:r w:rsidRPr="00FA05CF">
        <w:rPr>
          <w:color w:val="000000" w:themeColor="text1"/>
          <w:sz w:val="22"/>
          <w:szCs w:val="22"/>
        </w:rPr>
        <w:fldChar w:fldCharType="begin"/>
      </w:r>
      <w:r w:rsidRPr="00FA05CF">
        <w:rPr>
          <w:color w:val="000000" w:themeColor="text1"/>
          <w:sz w:val="22"/>
          <w:szCs w:val="22"/>
        </w:rPr>
        <w:instrText xml:space="preserve"> SEQ Figure \* ARABIC </w:instrText>
      </w:r>
      <w:r w:rsidRPr="00FA05CF">
        <w:rPr>
          <w:color w:val="000000" w:themeColor="text1"/>
          <w:sz w:val="22"/>
          <w:szCs w:val="22"/>
        </w:rPr>
        <w:fldChar w:fldCharType="separate"/>
      </w:r>
      <w:r w:rsidR="0043635E" w:rsidRPr="00FA05CF">
        <w:rPr>
          <w:noProof/>
          <w:color w:val="000000" w:themeColor="text1"/>
          <w:sz w:val="22"/>
          <w:szCs w:val="22"/>
        </w:rPr>
        <w:t>1</w:t>
      </w:r>
      <w:r w:rsidRPr="00FA05CF">
        <w:rPr>
          <w:color w:val="000000" w:themeColor="text1"/>
          <w:sz w:val="22"/>
          <w:szCs w:val="22"/>
        </w:rPr>
        <w:fldChar w:fldCharType="end"/>
      </w:r>
      <w:r w:rsidR="0043635E" w:rsidRPr="00FA05CF">
        <w:rPr>
          <w:color w:val="000000" w:themeColor="text1"/>
          <w:sz w:val="22"/>
          <w:szCs w:val="22"/>
        </w:rPr>
        <w:t>.</w:t>
      </w:r>
      <w:r w:rsidRPr="00FA05CF">
        <w:rPr>
          <w:color w:val="000000" w:themeColor="text1"/>
          <w:sz w:val="22"/>
          <w:szCs w:val="22"/>
        </w:rPr>
        <w:t xml:space="preserve"> </w:t>
      </w:r>
      <w:r w:rsidR="00426EA3">
        <w:rPr>
          <w:color w:val="000000" w:themeColor="text1"/>
          <w:sz w:val="22"/>
          <w:szCs w:val="22"/>
        </w:rPr>
        <w:t>AXForGirlfriend</w:t>
      </w:r>
      <w:r w:rsidRPr="00FA05CF">
        <w:rPr>
          <w:color w:val="000000" w:themeColor="text1"/>
          <w:sz w:val="22"/>
          <w:szCs w:val="22"/>
        </w:rPr>
        <w:t xml:space="preserve"> Menu</w:t>
      </w:r>
    </w:p>
    <w:p w14:paraId="54ACFDFD" w14:textId="753E4033" w:rsidR="003204B8" w:rsidRDefault="00C448FB" w:rsidP="003204B8">
      <w:pPr>
        <w:pStyle w:val="ListParagraph"/>
        <w:numPr>
          <w:ilvl w:val="0"/>
          <w:numId w:val="15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Ask For Girlfriend</w:t>
      </w:r>
    </w:p>
    <w:p w14:paraId="7031D990" w14:textId="792D6FAA" w:rsidR="002316D4" w:rsidRDefault="002316D4" w:rsidP="002316D4">
      <w:pPr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>This menu will be the gameplay menu of the game. The gameplay always follow a template set of methods. Below is the sequence of methods that will be executed in the given order: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08"/>
        <w:gridCol w:w="3149"/>
        <w:gridCol w:w="3164"/>
      </w:tblGrid>
      <w:tr w:rsidR="000E3816" w14:paraId="1C2BF44D" w14:textId="77777777" w:rsidTr="009C2B2A">
        <w:tc>
          <w:tcPr>
            <w:tcW w:w="3208" w:type="dxa"/>
          </w:tcPr>
          <w:p w14:paraId="19D4FF66" w14:textId="0BF02524" w:rsidR="00BA72DB" w:rsidRPr="00157CF2" w:rsidRDefault="00BA72DB" w:rsidP="00157CF2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157CF2">
              <w:rPr>
                <w:b/>
                <w:bCs/>
                <w:color w:val="000000"/>
              </w:rPr>
              <w:t>Method</w:t>
            </w:r>
          </w:p>
        </w:tc>
        <w:tc>
          <w:tcPr>
            <w:tcW w:w="3149" w:type="dxa"/>
          </w:tcPr>
          <w:p w14:paraId="1B56A800" w14:textId="4C137321" w:rsidR="00BA72DB" w:rsidRPr="00157CF2" w:rsidRDefault="00BA72DB" w:rsidP="00157CF2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157CF2">
              <w:rPr>
                <w:b/>
                <w:bCs/>
                <w:color w:val="000000"/>
              </w:rPr>
              <w:t>Player</w:t>
            </w:r>
          </w:p>
        </w:tc>
        <w:tc>
          <w:tcPr>
            <w:tcW w:w="3164" w:type="dxa"/>
          </w:tcPr>
          <w:p w14:paraId="6677C776" w14:textId="37D3B80A" w:rsidR="00BA72DB" w:rsidRPr="00157CF2" w:rsidRDefault="00BA72DB" w:rsidP="00157CF2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157CF2">
              <w:rPr>
                <w:b/>
                <w:bCs/>
                <w:color w:val="000000"/>
              </w:rPr>
              <w:t>Girlfriend</w:t>
            </w:r>
          </w:p>
        </w:tc>
      </w:tr>
      <w:tr w:rsidR="009C2B2A" w14:paraId="4EB7EDFB" w14:textId="77777777" w:rsidTr="009C2B2A">
        <w:tc>
          <w:tcPr>
            <w:tcW w:w="3208" w:type="dxa"/>
          </w:tcPr>
          <w:p w14:paraId="5D48002B" w14:textId="741A3D00" w:rsidR="009C2B2A" w:rsidRDefault="009C2B2A" w:rsidP="009C2B2A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String run()</w:t>
            </w:r>
          </w:p>
        </w:tc>
        <w:tc>
          <w:tcPr>
            <w:tcW w:w="3149" w:type="dxa"/>
          </w:tcPr>
          <w:p w14:paraId="2E3B556D" w14:textId="61A95A50" w:rsidR="009C2B2A" w:rsidRDefault="009C2B2A" w:rsidP="009C2B2A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This method will run all the method below in the given order</w:t>
            </w:r>
          </w:p>
        </w:tc>
        <w:tc>
          <w:tcPr>
            <w:tcW w:w="3164" w:type="dxa"/>
          </w:tcPr>
          <w:p w14:paraId="35490E57" w14:textId="11AF3168" w:rsidR="009C2B2A" w:rsidRDefault="009C2B2A" w:rsidP="009C2B2A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This method will run all the method below in the given order</w:t>
            </w:r>
          </w:p>
        </w:tc>
      </w:tr>
      <w:tr w:rsidR="009C2B2A" w14:paraId="0B0326C8" w14:textId="77777777" w:rsidTr="009C2B2A">
        <w:tc>
          <w:tcPr>
            <w:tcW w:w="3208" w:type="dxa"/>
          </w:tcPr>
          <w:p w14:paraId="01318FE0" w14:textId="2E6B039E" w:rsidR="009C2B2A" w:rsidRDefault="009C2B2A" w:rsidP="009C2B2A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Void introduction()</w:t>
            </w:r>
          </w:p>
        </w:tc>
        <w:tc>
          <w:tcPr>
            <w:tcW w:w="3149" w:type="dxa"/>
          </w:tcPr>
          <w:p w14:paraId="6569481C" w14:textId="1A7BD145" w:rsidR="009C2B2A" w:rsidRDefault="00157CF2" w:rsidP="009C2B2A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Player will print the current day</w:t>
            </w:r>
          </w:p>
        </w:tc>
        <w:tc>
          <w:tcPr>
            <w:tcW w:w="3164" w:type="dxa"/>
          </w:tcPr>
          <w:p w14:paraId="13003BCF" w14:textId="12ED9E49" w:rsidR="009C2B2A" w:rsidRDefault="00B23AA6" w:rsidP="009C2B2A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The girlfriend will greet the player according to its state</w:t>
            </w:r>
          </w:p>
        </w:tc>
      </w:tr>
      <w:tr w:rsidR="009C2B2A" w14:paraId="17743583" w14:textId="77777777" w:rsidTr="009C2B2A">
        <w:tc>
          <w:tcPr>
            <w:tcW w:w="3208" w:type="dxa"/>
          </w:tcPr>
          <w:p w14:paraId="12F36B13" w14:textId="1FE1585E" w:rsidR="009C2B2A" w:rsidRDefault="009C2B2A" w:rsidP="009C2B2A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Void action()</w:t>
            </w:r>
          </w:p>
        </w:tc>
        <w:tc>
          <w:tcPr>
            <w:tcW w:w="3149" w:type="dxa"/>
          </w:tcPr>
          <w:p w14:paraId="1F5F7605" w14:textId="4009B042" w:rsidR="009C2B2A" w:rsidRDefault="0004619F" w:rsidP="009C2B2A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Print the list of actions and prompt the user to choose 1</w:t>
            </w:r>
          </w:p>
        </w:tc>
        <w:tc>
          <w:tcPr>
            <w:tcW w:w="3164" w:type="dxa"/>
          </w:tcPr>
          <w:p w14:paraId="2C3F678C" w14:textId="0AB14C65" w:rsidR="009C2B2A" w:rsidRDefault="00147589" w:rsidP="009C2B2A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Do nothing</w:t>
            </w:r>
          </w:p>
        </w:tc>
      </w:tr>
      <w:tr w:rsidR="009C2B2A" w14:paraId="1E4AEAA8" w14:textId="77777777" w:rsidTr="009C2B2A">
        <w:tc>
          <w:tcPr>
            <w:tcW w:w="3208" w:type="dxa"/>
          </w:tcPr>
          <w:p w14:paraId="60359949" w14:textId="4BA38504" w:rsidR="009C2B2A" w:rsidRDefault="009C2B2A" w:rsidP="009C2B2A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Void updateResource()</w:t>
            </w:r>
          </w:p>
        </w:tc>
        <w:tc>
          <w:tcPr>
            <w:tcW w:w="3149" w:type="dxa"/>
          </w:tcPr>
          <w:p w14:paraId="0346764A" w14:textId="2628E453" w:rsidR="009C2B2A" w:rsidRDefault="003D0888" w:rsidP="009C2B2A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Increment the current day by 1</w:t>
            </w:r>
          </w:p>
        </w:tc>
        <w:tc>
          <w:tcPr>
            <w:tcW w:w="3164" w:type="dxa"/>
          </w:tcPr>
          <w:p w14:paraId="4134B685" w14:textId="0719EEA4" w:rsidR="009C2B2A" w:rsidRDefault="00CC0BF1" w:rsidP="009C2B2A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Take the action given by the player then give an appropriate response based on how much the girl likes the </w:t>
            </w:r>
            <w:r>
              <w:rPr>
                <w:color w:val="000000"/>
              </w:rPr>
              <w:lastRenderedPageBreak/>
              <w:t xml:space="preserve">action (point). Also don’t forget to update the girlfriend’s happiness. </w:t>
            </w:r>
          </w:p>
        </w:tc>
      </w:tr>
      <w:tr w:rsidR="009C2B2A" w14:paraId="194AF5BF" w14:textId="77777777" w:rsidTr="009C2B2A">
        <w:tc>
          <w:tcPr>
            <w:tcW w:w="3208" w:type="dxa"/>
          </w:tcPr>
          <w:p w14:paraId="3B18ED72" w14:textId="4B26E8FE" w:rsidR="009C2B2A" w:rsidRDefault="009C2B2A" w:rsidP="009C2B2A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String response()</w:t>
            </w:r>
          </w:p>
        </w:tc>
        <w:tc>
          <w:tcPr>
            <w:tcW w:w="3149" w:type="dxa"/>
          </w:tcPr>
          <w:p w14:paraId="465A1404" w14:textId="35269F47" w:rsidR="009C2B2A" w:rsidRDefault="00D40DFC" w:rsidP="009C2B2A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Return the action chosen by the player</w:t>
            </w:r>
          </w:p>
        </w:tc>
        <w:tc>
          <w:tcPr>
            <w:tcW w:w="3164" w:type="dxa"/>
          </w:tcPr>
          <w:p w14:paraId="08BEC2FC" w14:textId="208AD42E" w:rsidR="009C2B2A" w:rsidRDefault="00E4651B" w:rsidP="009C2B2A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If default state do nothing</w:t>
            </w:r>
            <w:r>
              <w:rPr>
                <w:color w:val="000000"/>
              </w:rPr>
              <w:br/>
              <w:t>else if angry or happy state return a message to notify the game has finished</w:t>
            </w:r>
          </w:p>
        </w:tc>
      </w:tr>
    </w:tbl>
    <w:p w14:paraId="5F21B74E" w14:textId="77777777" w:rsidR="002316D4" w:rsidRPr="002316D4" w:rsidRDefault="002316D4" w:rsidP="002316D4">
      <w:pPr>
        <w:spacing w:line="360" w:lineRule="auto"/>
        <w:ind w:left="360"/>
        <w:jc w:val="both"/>
        <w:rPr>
          <w:color w:val="000000"/>
        </w:rPr>
      </w:pPr>
    </w:p>
    <w:p w14:paraId="0B98C130" w14:textId="0D2C58FC" w:rsidR="003204B8" w:rsidRPr="0035418F" w:rsidRDefault="003204B8" w:rsidP="00987623">
      <w:pPr>
        <w:pStyle w:val="ListParagraph"/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5418F">
        <w:rPr>
          <w:rFonts w:ascii="Times New Roman" w:hAnsi="Times New Roman" w:cs="Times New Roman"/>
          <w:color w:val="000000"/>
          <w:sz w:val="24"/>
          <w:szCs w:val="24"/>
        </w:rPr>
        <w:t xml:space="preserve">If the </w:t>
      </w:r>
      <w:r w:rsidR="00A360D1">
        <w:rPr>
          <w:rFonts w:ascii="Times New Roman" w:hAnsi="Times New Roman" w:cs="Times New Roman"/>
          <w:color w:val="000000"/>
          <w:sz w:val="24"/>
          <w:szCs w:val="24"/>
        </w:rPr>
        <w:t>player</w:t>
      </w:r>
      <w:r w:rsidRPr="0035418F">
        <w:rPr>
          <w:rFonts w:ascii="Times New Roman" w:hAnsi="Times New Roman" w:cs="Times New Roman"/>
          <w:color w:val="000000"/>
          <w:sz w:val="24"/>
          <w:szCs w:val="24"/>
        </w:rPr>
        <w:t xml:space="preserve"> chooses</w:t>
      </w:r>
      <w:r w:rsidR="00A807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7040B">
        <w:rPr>
          <w:rFonts w:ascii="Times New Roman" w:hAnsi="Times New Roman" w:cs="Times New Roman"/>
          <w:b/>
          <w:color w:val="000000"/>
          <w:sz w:val="24"/>
          <w:szCs w:val="24"/>
        </w:rPr>
        <w:t>Ask For Girlfriend</w:t>
      </w:r>
      <w:r w:rsidRPr="0035418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5686D">
        <w:rPr>
          <w:rFonts w:ascii="Times New Roman" w:hAnsi="Times New Roman" w:cs="Times New Roman"/>
          <w:color w:val="000000"/>
          <w:sz w:val="24"/>
          <w:szCs w:val="24"/>
        </w:rPr>
        <w:t xml:space="preserve">display the current day </w:t>
      </w:r>
      <w:r w:rsidRPr="0035418F">
        <w:rPr>
          <w:rFonts w:ascii="Times New Roman" w:hAnsi="Times New Roman" w:cs="Times New Roman"/>
          <w:color w:val="000000"/>
          <w:sz w:val="24"/>
          <w:szCs w:val="24"/>
        </w:rPr>
        <w:t xml:space="preserve">then </w:t>
      </w:r>
      <w:r w:rsidR="00035934" w:rsidRPr="0035418F">
        <w:rPr>
          <w:rFonts w:ascii="Times New Roman" w:hAnsi="Times New Roman" w:cs="Times New Roman"/>
          <w:color w:val="000000"/>
          <w:sz w:val="24"/>
          <w:szCs w:val="24"/>
        </w:rPr>
        <w:t xml:space="preserve">show all the </w:t>
      </w:r>
      <w:r w:rsidR="00BC22DA">
        <w:rPr>
          <w:rFonts w:ascii="Times New Roman" w:hAnsi="Times New Roman" w:cs="Times New Roman"/>
          <w:color w:val="000000"/>
          <w:sz w:val="24"/>
          <w:szCs w:val="24"/>
        </w:rPr>
        <w:t>action and ask the user to input the option to select the action.</w:t>
      </w:r>
      <w:r w:rsidR="00E568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01742">
        <w:rPr>
          <w:rFonts w:ascii="Times New Roman" w:hAnsi="Times New Roman" w:cs="Times New Roman"/>
          <w:color w:val="000000"/>
          <w:sz w:val="24"/>
          <w:szCs w:val="24"/>
        </w:rPr>
        <w:t xml:space="preserve">The day always start from 0 and increment by 1 at the end of every turn. </w:t>
      </w:r>
      <w:r w:rsidR="00E5686D">
        <w:rPr>
          <w:rFonts w:ascii="Times New Roman" w:hAnsi="Times New Roman" w:cs="Times New Roman"/>
          <w:color w:val="000000"/>
          <w:sz w:val="24"/>
          <w:szCs w:val="24"/>
        </w:rPr>
        <w:t>The list of available actions are as below:</w:t>
      </w:r>
    </w:p>
    <w:p w14:paraId="098466B0" w14:textId="29E0C2AA" w:rsidR="000A0692" w:rsidRPr="00DC1B50" w:rsidRDefault="00DC1B50" w:rsidP="000A0692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Give Compliment</w:t>
      </w:r>
    </w:p>
    <w:p w14:paraId="2E98AB6F" w14:textId="77CD6B61" w:rsidR="00DC1B50" w:rsidRPr="00DC1B50" w:rsidRDefault="00DC1B50" w:rsidP="000A0692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Give Hug</w:t>
      </w:r>
    </w:p>
    <w:p w14:paraId="1E9D60E0" w14:textId="0A80A0D5" w:rsidR="00DC1B50" w:rsidRPr="00DC1B50" w:rsidRDefault="00DC1B50" w:rsidP="000A0692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Spend Time Together</w:t>
      </w:r>
    </w:p>
    <w:p w14:paraId="03A6B784" w14:textId="19952F1C" w:rsidR="00DC1B50" w:rsidRPr="00DC1B50" w:rsidRDefault="00DC1B50" w:rsidP="000A0692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Give a Gift</w:t>
      </w:r>
    </w:p>
    <w:p w14:paraId="0B3CFBE0" w14:textId="3A6452DA" w:rsidR="00DC1B50" w:rsidRPr="00856D19" w:rsidRDefault="00DC1B50" w:rsidP="000A0692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Help With Chores</w:t>
      </w:r>
    </w:p>
    <w:p w14:paraId="35CB3D5A" w14:textId="61FD2A65" w:rsidR="00856D19" w:rsidRPr="00E83D84" w:rsidRDefault="00856D19" w:rsidP="00856D19">
      <w:pPr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When the player inputs an action validate the input must be </w:t>
      </w:r>
      <w:r>
        <w:rPr>
          <w:b/>
          <w:bCs/>
          <w:color w:val="000000"/>
        </w:rPr>
        <w:t xml:space="preserve">exactly the same </w:t>
      </w:r>
      <w:r>
        <w:rPr>
          <w:color w:val="000000"/>
        </w:rPr>
        <w:t xml:space="preserve">as the </w:t>
      </w:r>
      <w:r>
        <w:rPr>
          <w:b/>
          <w:bCs/>
          <w:color w:val="000000"/>
        </w:rPr>
        <w:t>action.</w:t>
      </w:r>
    </w:p>
    <w:p w14:paraId="624AF4D1" w14:textId="435C9E71" w:rsidR="000A0692" w:rsidRPr="000A0692" w:rsidRDefault="000A0692" w:rsidP="000A0692">
      <w:pPr>
        <w:pStyle w:val="ListParagraph"/>
        <w:spacing w:after="0" w:line="360" w:lineRule="auto"/>
        <w:ind w:left="1133" w:hanging="953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A0692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33731F6" wp14:editId="49FF41B0">
            <wp:extent cx="6280785" cy="2254250"/>
            <wp:effectExtent l="19050" t="19050" r="24765" b="1270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2254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EFAE92" w14:textId="6816B600" w:rsidR="00BF56AD" w:rsidRDefault="003204B8" w:rsidP="00BF56AD">
      <w:pPr>
        <w:pStyle w:val="Caption"/>
        <w:jc w:val="center"/>
        <w:rPr>
          <w:color w:val="000000" w:themeColor="text1"/>
          <w:sz w:val="22"/>
          <w:szCs w:val="22"/>
        </w:rPr>
      </w:pPr>
      <w:r w:rsidRPr="00FA05CF">
        <w:rPr>
          <w:color w:val="000000" w:themeColor="text1"/>
          <w:sz w:val="22"/>
          <w:szCs w:val="22"/>
        </w:rPr>
        <w:t xml:space="preserve">Figure </w:t>
      </w:r>
      <w:r w:rsidRPr="00FA05CF">
        <w:rPr>
          <w:color w:val="000000" w:themeColor="text1"/>
          <w:sz w:val="22"/>
          <w:szCs w:val="22"/>
        </w:rPr>
        <w:fldChar w:fldCharType="begin"/>
      </w:r>
      <w:r w:rsidRPr="00FA05CF">
        <w:rPr>
          <w:color w:val="000000" w:themeColor="text1"/>
          <w:sz w:val="22"/>
          <w:szCs w:val="22"/>
        </w:rPr>
        <w:instrText xml:space="preserve"> SEQ Figure \* ARABIC </w:instrText>
      </w:r>
      <w:r w:rsidRPr="00FA05CF">
        <w:rPr>
          <w:color w:val="000000" w:themeColor="text1"/>
          <w:sz w:val="22"/>
          <w:szCs w:val="22"/>
        </w:rPr>
        <w:fldChar w:fldCharType="separate"/>
      </w:r>
      <w:r w:rsidR="0043635E" w:rsidRPr="00FA05CF">
        <w:rPr>
          <w:noProof/>
          <w:color w:val="000000" w:themeColor="text1"/>
          <w:sz w:val="22"/>
          <w:szCs w:val="22"/>
        </w:rPr>
        <w:t>2</w:t>
      </w:r>
      <w:r w:rsidRPr="00FA05CF">
        <w:rPr>
          <w:color w:val="000000" w:themeColor="text1"/>
          <w:sz w:val="22"/>
          <w:szCs w:val="22"/>
        </w:rPr>
        <w:fldChar w:fldCharType="end"/>
      </w:r>
      <w:r w:rsidR="0043635E" w:rsidRPr="00FA05CF">
        <w:rPr>
          <w:color w:val="000000" w:themeColor="text1"/>
          <w:sz w:val="22"/>
          <w:szCs w:val="22"/>
        </w:rPr>
        <w:t>.</w:t>
      </w:r>
      <w:r w:rsidRPr="00FA05CF">
        <w:rPr>
          <w:color w:val="000000" w:themeColor="text1"/>
          <w:sz w:val="22"/>
          <w:szCs w:val="22"/>
        </w:rPr>
        <w:t xml:space="preserve"> </w:t>
      </w:r>
      <w:r w:rsidR="000A0692">
        <w:rPr>
          <w:color w:val="000000" w:themeColor="text1"/>
          <w:sz w:val="22"/>
          <w:szCs w:val="22"/>
        </w:rPr>
        <w:t>Ask For Girlfriend</w:t>
      </w:r>
    </w:p>
    <w:p w14:paraId="489A6A2F" w14:textId="3DFBBB6F" w:rsidR="00BF56AD" w:rsidRDefault="00EF79F7" w:rsidP="00BF56AD">
      <w:pPr>
        <w:rPr>
          <w:lang w:eastAsia="en-US"/>
        </w:rPr>
      </w:pPr>
      <w:r>
        <w:rPr>
          <w:lang w:eastAsia="en-US"/>
        </w:rPr>
        <w:t>After choosing the action to perform for the girl, you need to play the scenario between the player and the girl.</w:t>
      </w:r>
      <w:r w:rsidR="006C6ABC">
        <w:rPr>
          <w:lang w:eastAsia="en-US"/>
        </w:rPr>
        <w:t xml:space="preserve"> The </w:t>
      </w:r>
      <w:r w:rsidR="00BF56AD">
        <w:rPr>
          <w:lang w:eastAsia="en-US"/>
        </w:rPr>
        <w:t>girl will give a respond according to their liking.</w:t>
      </w:r>
      <w:r w:rsidR="00BD3D60">
        <w:rPr>
          <w:lang w:eastAsia="en-US"/>
        </w:rPr>
        <w:t xml:space="preserve"> </w:t>
      </w:r>
      <w:r w:rsidR="00B94E13">
        <w:rPr>
          <w:lang w:eastAsia="en-US"/>
        </w:rPr>
        <w:t xml:space="preserve">You need to generate each girl liking </w:t>
      </w:r>
      <w:r w:rsidR="00B94E13" w:rsidRPr="005A1C6A">
        <w:rPr>
          <w:b/>
          <w:bCs/>
          <w:lang w:eastAsia="en-US"/>
        </w:rPr>
        <w:t xml:space="preserve">by randomly assign 10 points across the </w:t>
      </w:r>
      <w:r w:rsidR="005A1C6A" w:rsidRPr="005A1C6A">
        <w:rPr>
          <w:b/>
          <w:bCs/>
          <w:lang w:eastAsia="en-US"/>
        </w:rPr>
        <w:t>five-given</w:t>
      </w:r>
      <w:r w:rsidR="00B94E13" w:rsidRPr="005A1C6A">
        <w:rPr>
          <w:b/>
          <w:bCs/>
          <w:lang w:eastAsia="en-US"/>
        </w:rPr>
        <w:t xml:space="preserve"> action</w:t>
      </w:r>
      <w:r w:rsidR="00B94E13">
        <w:rPr>
          <w:lang w:eastAsia="en-US"/>
        </w:rPr>
        <w:t xml:space="preserve">. </w:t>
      </w:r>
      <w:r w:rsidR="00BD3D60">
        <w:rPr>
          <w:lang w:eastAsia="en-US"/>
        </w:rPr>
        <w:t>Below are the criteria to determine if the girl likes the given action or not:</w:t>
      </w:r>
    </w:p>
    <w:p w14:paraId="4DCB72AE" w14:textId="77777777" w:rsidR="00B00E93" w:rsidRDefault="00B00E93" w:rsidP="00BF56AD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0"/>
        <w:gridCol w:w="4941"/>
      </w:tblGrid>
      <w:tr w:rsidR="00B94E13" w14:paraId="48FEBAD2" w14:textId="77777777" w:rsidTr="00B94E13">
        <w:tc>
          <w:tcPr>
            <w:tcW w:w="4940" w:type="dxa"/>
          </w:tcPr>
          <w:p w14:paraId="5F25162A" w14:textId="3F27057C" w:rsidR="00B94E13" w:rsidRPr="00B200AD" w:rsidRDefault="00B200AD" w:rsidP="00B200AD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Points</w:t>
            </w:r>
          </w:p>
        </w:tc>
        <w:tc>
          <w:tcPr>
            <w:tcW w:w="4941" w:type="dxa"/>
          </w:tcPr>
          <w:p w14:paraId="2CD02A97" w14:textId="388BCBAF" w:rsidR="00B94E13" w:rsidRPr="00B200AD" w:rsidRDefault="00B200AD" w:rsidP="00B200AD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Respond</w:t>
            </w:r>
          </w:p>
        </w:tc>
      </w:tr>
      <w:tr w:rsidR="00B94E13" w14:paraId="732FD1ED" w14:textId="77777777" w:rsidTr="00B94E13">
        <w:tc>
          <w:tcPr>
            <w:tcW w:w="4940" w:type="dxa"/>
          </w:tcPr>
          <w:p w14:paraId="55392FDA" w14:textId="6016231E" w:rsidR="00B94E13" w:rsidRPr="001F0028" w:rsidRDefault="001F0028" w:rsidP="00B11E8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Less than 5</w:t>
            </w:r>
          </w:p>
        </w:tc>
        <w:tc>
          <w:tcPr>
            <w:tcW w:w="4941" w:type="dxa"/>
          </w:tcPr>
          <w:p w14:paraId="0DEDB46F" w14:textId="61619898" w:rsidR="00B94E13" w:rsidRDefault="00D06C51" w:rsidP="00B11E8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”</w:t>
            </w:r>
            <w:r w:rsidRPr="00D06C51">
              <w:rPr>
                <w:lang w:eastAsia="en-US"/>
              </w:rPr>
              <w:t>Hehehe... thankyouu...</w:t>
            </w:r>
            <w:r>
              <w:rPr>
                <w:lang w:eastAsia="en-US"/>
              </w:rPr>
              <w:t>”</w:t>
            </w:r>
          </w:p>
        </w:tc>
      </w:tr>
      <w:tr w:rsidR="00B94E13" w14:paraId="52D42602" w14:textId="77777777" w:rsidTr="00B94E13">
        <w:tc>
          <w:tcPr>
            <w:tcW w:w="4940" w:type="dxa"/>
          </w:tcPr>
          <w:p w14:paraId="6F51ED91" w14:textId="4C4E2504" w:rsidR="00B94E13" w:rsidRDefault="001F0028" w:rsidP="00B11E8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4941" w:type="dxa"/>
          </w:tcPr>
          <w:p w14:paraId="3513C75E" w14:textId="760CDF0D" w:rsidR="00B94E13" w:rsidRDefault="002965C9" w:rsidP="00B11E8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“</w:t>
            </w:r>
            <w:r w:rsidR="00E24DB0" w:rsidRPr="00E24DB0">
              <w:rPr>
                <w:lang w:eastAsia="en-US"/>
              </w:rPr>
              <w:t>*GASP* Thankyou, dear.</w:t>
            </w:r>
            <w:r>
              <w:rPr>
                <w:lang w:eastAsia="en-US"/>
              </w:rPr>
              <w:t>”</w:t>
            </w:r>
          </w:p>
        </w:tc>
      </w:tr>
      <w:tr w:rsidR="00B94E13" w14:paraId="217751C5" w14:textId="77777777" w:rsidTr="00B94E13">
        <w:tc>
          <w:tcPr>
            <w:tcW w:w="4940" w:type="dxa"/>
          </w:tcPr>
          <w:p w14:paraId="2FC2F1CB" w14:textId="144A29E1" w:rsidR="00B94E13" w:rsidRDefault="001F0028" w:rsidP="00B11E8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More than 5</w:t>
            </w:r>
          </w:p>
        </w:tc>
        <w:tc>
          <w:tcPr>
            <w:tcW w:w="4941" w:type="dxa"/>
          </w:tcPr>
          <w:p w14:paraId="64C2D521" w14:textId="26A6A055" w:rsidR="00B94E13" w:rsidRDefault="00DC3E94" w:rsidP="00B11E8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“</w:t>
            </w:r>
            <w:r w:rsidRPr="00DC3E94">
              <w:rPr>
                <w:lang w:eastAsia="en-US"/>
              </w:rPr>
              <w:t>*GASP* Thankyou!!!"</w:t>
            </w:r>
            <w:r>
              <w:rPr>
                <w:lang w:eastAsia="en-US"/>
              </w:rPr>
              <w:t>”</w:t>
            </w:r>
          </w:p>
        </w:tc>
      </w:tr>
    </w:tbl>
    <w:p w14:paraId="47D5EF62" w14:textId="317744A6" w:rsidR="00C65830" w:rsidRDefault="00C65830" w:rsidP="00F72103">
      <w:pPr>
        <w:spacing w:after="200" w:line="276" w:lineRule="auto"/>
        <w:rPr>
          <w:rFonts w:eastAsiaTheme="minorEastAsia"/>
          <w:b/>
          <w:bCs/>
          <w:color w:val="000000" w:themeColor="text1"/>
          <w:lang w:eastAsia="en-US"/>
        </w:rPr>
      </w:pPr>
    </w:p>
    <w:p w14:paraId="479167C6" w14:textId="587BAFF8" w:rsidR="00C65830" w:rsidRDefault="00A922EA" w:rsidP="00F72103">
      <w:pPr>
        <w:spacing w:after="200" w:line="276" w:lineRule="auto"/>
        <w:rPr>
          <w:rFonts w:eastAsiaTheme="minorEastAsia"/>
          <w:color w:val="000000" w:themeColor="text1"/>
          <w:lang w:eastAsia="en-US"/>
        </w:rPr>
      </w:pPr>
      <w:r>
        <w:rPr>
          <w:rFonts w:eastAsiaTheme="minorEastAsia"/>
          <w:color w:val="000000" w:themeColor="text1"/>
          <w:lang w:eastAsia="en-US"/>
        </w:rPr>
        <w:t xml:space="preserve">Every action the player perform for the girl will increase the girl’s happiness meter for </w:t>
      </w:r>
      <w:r w:rsidR="00432D10">
        <w:rPr>
          <w:rFonts w:eastAsiaTheme="minorEastAsia"/>
          <w:color w:val="000000" w:themeColor="text1"/>
          <w:lang w:eastAsia="en-US"/>
        </w:rPr>
        <w:t>a certain</w:t>
      </w:r>
      <w:r>
        <w:rPr>
          <w:rFonts w:eastAsiaTheme="minorEastAsia"/>
          <w:color w:val="000000" w:themeColor="text1"/>
          <w:lang w:eastAsia="en-US"/>
        </w:rPr>
        <w:t xml:space="preserve"> point based on how much the girl likes the action. </w:t>
      </w:r>
      <w:r w:rsidR="00C65830">
        <w:rPr>
          <w:rFonts w:eastAsiaTheme="minorEastAsia"/>
          <w:color w:val="000000" w:themeColor="text1"/>
          <w:lang w:eastAsia="en-US"/>
        </w:rPr>
        <w:t>There are 3 possible criteria that could happen</w:t>
      </w:r>
      <w:r w:rsidR="00084C9D">
        <w:rPr>
          <w:rFonts w:eastAsiaTheme="minorEastAsia"/>
          <w:color w:val="000000" w:themeColor="text1"/>
          <w:lang w:eastAsia="en-US"/>
        </w:rPr>
        <w:t xml:space="preserve"> based on the girlfriend happiness meter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4"/>
        <w:gridCol w:w="3500"/>
        <w:gridCol w:w="2997"/>
      </w:tblGrid>
      <w:tr w:rsidR="007E3790" w14:paraId="426EA966" w14:textId="539048FE" w:rsidTr="007E3790">
        <w:tc>
          <w:tcPr>
            <w:tcW w:w="3384" w:type="dxa"/>
          </w:tcPr>
          <w:p w14:paraId="793F5423" w14:textId="6DED805C" w:rsidR="007E3790" w:rsidRPr="006059D7" w:rsidRDefault="007E3790" w:rsidP="006059D7">
            <w:pPr>
              <w:spacing w:after="200" w:line="276" w:lineRule="auto"/>
              <w:jc w:val="center"/>
              <w:rPr>
                <w:rFonts w:eastAsiaTheme="minorEastAsia"/>
                <w:b/>
                <w:bCs/>
                <w:color w:val="000000" w:themeColor="text1"/>
                <w:lang w:eastAsia="en-US"/>
              </w:rPr>
            </w:pPr>
            <w:r w:rsidRPr="006059D7">
              <w:rPr>
                <w:rFonts w:eastAsiaTheme="minorEastAsia"/>
                <w:b/>
                <w:bCs/>
                <w:color w:val="000000" w:themeColor="text1"/>
                <w:lang w:eastAsia="en-US"/>
              </w:rPr>
              <w:t>Case</w:t>
            </w:r>
          </w:p>
        </w:tc>
        <w:tc>
          <w:tcPr>
            <w:tcW w:w="3500" w:type="dxa"/>
          </w:tcPr>
          <w:p w14:paraId="0D8BACBE" w14:textId="00AA3171" w:rsidR="007E3790" w:rsidRPr="006059D7" w:rsidRDefault="007E3790" w:rsidP="006059D7">
            <w:pPr>
              <w:spacing w:after="200" w:line="276" w:lineRule="auto"/>
              <w:jc w:val="center"/>
              <w:rPr>
                <w:rFonts w:eastAsiaTheme="minorEastAsia"/>
                <w:b/>
                <w:bCs/>
                <w:color w:val="000000" w:themeColor="text1"/>
                <w:lang w:eastAsia="en-US"/>
              </w:rPr>
            </w:pPr>
            <w:r w:rsidRPr="006059D7">
              <w:rPr>
                <w:rFonts w:eastAsiaTheme="minorEastAsia"/>
                <w:b/>
                <w:bCs/>
                <w:color w:val="000000" w:themeColor="text1"/>
                <w:lang w:eastAsia="en-US"/>
              </w:rPr>
              <w:t>Scenario</w:t>
            </w:r>
          </w:p>
        </w:tc>
        <w:tc>
          <w:tcPr>
            <w:tcW w:w="2997" w:type="dxa"/>
          </w:tcPr>
          <w:p w14:paraId="614D2A03" w14:textId="566E7000" w:rsidR="007E3790" w:rsidRPr="006059D7" w:rsidRDefault="007E3790" w:rsidP="006059D7">
            <w:pPr>
              <w:spacing w:after="200" w:line="276" w:lineRule="auto"/>
              <w:jc w:val="center"/>
              <w:rPr>
                <w:rFonts w:eastAsiaTheme="minorEastAsia"/>
                <w:b/>
                <w:bCs/>
                <w:color w:val="000000" w:themeColor="text1"/>
                <w:lang w:eastAsia="en-US"/>
              </w:rPr>
            </w:pPr>
            <w:r>
              <w:rPr>
                <w:rFonts w:eastAsiaTheme="minorEastAsia"/>
                <w:b/>
                <w:bCs/>
                <w:color w:val="000000" w:themeColor="text1"/>
                <w:lang w:eastAsia="en-US"/>
              </w:rPr>
              <w:t>Trigger</w:t>
            </w:r>
          </w:p>
        </w:tc>
      </w:tr>
      <w:tr w:rsidR="007E3790" w14:paraId="09A70AF2" w14:textId="6851AAF3" w:rsidTr="007E3790">
        <w:tc>
          <w:tcPr>
            <w:tcW w:w="3384" w:type="dxa"/>
          </w:tcPr>
          <w:p w14:paraId="4EA74C20" w14:textId="2D772295" w:rsidR="007E3790" w:rsidRDefault="007E3790" w:rsidP="006059D7">
            <w:pPr>
              <w:spacing w:after="200" w:line="276" w:lineRule="auto"/>
              <w:jc w:val="center"/>
              <w:rPr>
                <w:rFonts w:eastAsiaTheme="minorEastAsia"/>
                <w:color w:val="000000" w:themeColor="text1"/>
                <w:lang w:eastAsia="en-US"/>
              </w:rPr>
            </w:pPr>
            <w:r>
              <w:rPr>
                <w:rFonts w:eastAsiaTheme="minorEastAsia"/>
                <w:color w:val="000000" w:themeColor="text1"/>
              </w:rPr>
              <w:t>The girlfriend despise the given action (has 0 point for it)</w:t>
            </w:r>
          </w:p>
        </w:tc>
        <w:tc>
          <w:tcPr>
            <w:tcW w:w="3500" w:type="dxa"/>
          </w:tcPr>
          <w:p w14:paraId="03204FEE" w14:textId="500939F5" w:rsidR="007E3790" w:rsidRDefault="007E3790" w:rsidP="006059D7">
            <w:pPr>
              <w:spacing w:after="200" w:line="276" w:lineRule="auto"/>
              <w:jc w:val="center"/>
              <w:rPr>
                <w:rFonts w:eastAsiaTheme="minorEastAsia"/>
                <w:color w:val="000000" w:themeColor="text1"/>
                <w:lang w:eastAsia="en-US"/>
              </w:rPr>
            </w:pPr>
            <w:r>
              <w:rPr>
                <w:rFonts w:eastAsiaTheme="minorEastAsia"/>
                <w:color w:val="000000" w:themeColor="text1"/>
              </w:rPr>
              <w:t>T</w:t>
            </w:r>
            <w:r>
              <w:rPr>
                <w:rFonts w:eastAsiaTheme="minorEastAsia"/>
                <w:color w:val="000000" w:themeColor="text1"/>
              </w:rPr>
              <w:t>he girlfriend will be disappointed and now despise you. This will result in the player losing the game and redirect them back to main menu.</w:t>
            </w:r>
          </w:p>
        </w:tc>
        <w:tc>
          <w:tcPr>
            <w:tcW w:w="2997" w:type="dxa"/>
          </w:tcPr>
          <w:p w14:paraId="201821C4" w14:textId="2F4346B6" w:rsidR="007E3790" w:rsidRPr="002131B6" w:rsidRDefault="00943685" w:rsidP="006059D7">
            <w:pPr>
              <w:spacing w:after="200" w:line="276" w:lineRule="auto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When the player do an action that the girl has 0 point of liking for</w:t>
            </w:r>
          </w:p>
        </w:tc>
      </w:tr>
      <w:tr w:rsidR="007E3790" w14:paraId="1F0E4889" w14:textId="58D42ED9" w:rsidTr="007E3790">
        <w:tc>
          <w:tcPr>
            <w:tcW w:w="3384" w:type="dxa"/>
          </w:tcPr>
          <w:p w14:paraId="2A65869F" w14:textId="19584BDA" w:rsidR="007E3790" w:rsidRDefault="007E3790" w:rsidP="006059D7">
            <w:pPr>
              <w:spacing w:after="200" w:line="276" w:lineRule="auto"/>
              <w:jc w:val="center"/>
              <w:rPr>
                <w:rFonts w:eastAsiaTheme="minorEastAsia"/>
                <w:color w:val="000000" w:themeColor="text1"/>
                <w:lang w:eastAsia="en-US"/>
              </w:rPr>
            </w:pPr>
            <w:r>
              <w:rPr>
                <w:rFonts w:eastAsiaTheme="minorEastAsia"/>
                <w:color w:val="000000" w:themeColor="text1"/>
              </w:rPr>
              <w:t>The girlfriend accept the given action (has positive point for it)</w:t>
            </w:r>
          </w:p>
        </w:tc>
        <w:tc>
          <w:tcPr>
            <w:tcW w:w="3500" w:type="dxa"/>
          </w:tcPr>
          <w:p w14:paraId="13EA5011" w14:textId="64D1DCF5" w:rsidR="007E3790" w:rsidRDefault="007E3790" w:rsidP="006059D7">
            <w:pPr>
              <w:spacing w:after="200" w:line="276" w:lineRule="auto"/>
              <w:jc w:val="center"/>
              <w:rPr>
                <w:rFonts w:eastAsiaTheme="minorEastAsia"/>
                <w:color w:val="000000" w:themeColor="text1"/>
                <w:lang w:eastAsia="en-US"/>
              </w:rPr>
            </w:pPr>
            <w:r>
              <w:rPr>
                <w:rFonts w:eastAsiaTheme="minorEastAsia"/>
                <w:color w:val="000000" w:themeColor="text1"/>
              </w:rPr>
              <w:t>The girlfriend accepts the action and the happiness meter will continue to accumulate. The player will now continue to play until the happiness meter reaches 10.</w:t>
            </w:r>
          </w:p>
        </w:tc>
        <w:tc>
          <w:tcPr>
            <w:tcW w:w="2997" w:type="dxa"/>
          </w:tcPr>
          <w:p w14:paraId="5F162215" w14:textId="17026E5A" w:rsidR="007E3790" w:rsidRDefault="00E6099D" w:rsidP="006059D7">
            <w:pPr>
              <w:spacing w:after="200" w:line="276" w:lineRule="auto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This is the default state, the girlfriend will always start in this state</w:t>
            </w:r>
          </w:p>
        </w:tc>
      </w:tr>
      <w:tr w:rsidR="007E3790" w14:paraId="61027E9A" w14:textId="6F266501" w:rsidTr="007E3790">
        <w:tc>
          <w:tcPr>
            <w:tcW w:w="3384" w:type="dxa"/>
          </w:tcPr>
          <w:p w14:paraId="020177A1" w14:textId="56509283" w:rsidR="007E3790" w:rsidRDefault="007E3790" w:rsidP="006059D7">
            <w:pPr>
              <w:spacing w:after="200" w:line="276" w:lineRule="auto"/>
              <w:jc w:val="center"/>
              <w:rPr>
                <w:rFonts w:eastAsiaTheme="minorEastAsia"/>
                <w:color w:val="000000" w:themeColor="text1"/>
                <w:lang w:eastAsia="en-US"/>
              </w:rPr>
            </w:pPr>
            <w:r>
              <w:rPr>
                <w:rFonts w:eastAsiaTheme="minorEastAsia"/>
                <w:color w:val="000000" w:themeColor="text1"/>
              </w:rPr>
              <w:t>The girlfriend has fallen in love (current happiness meter had reached 10 points)</w:t>
            </w:r>
          </w:p>
        </w:tc>
        <w:tc>
          <w:tcPr>
            <w:tcW w:w="3500" w:type="dxa"/>
          </w:tcPr>
          <w:p w14:paraId="2D1EA409" w14:textId="77777777" w:rsidR="007E3790" w:rsidRPr="00D222FF" w:rsidRDefault="007E3790" w:rsidP="006059D7">
            <w:pPr>
              <w:spacing w:after="200" w:line="276" w:lineRule="auto"/>
              <w:jc w:val="center"/>
              <w:rPr>
                <w:rFonts w:eastAsiaTheme="minorEastAsia"/>
                <w:color w:val="000000" w:themeColor="text1"/>
              </w:rPr>
            </w:pPr>
            <w:r w:rsidRPr="00D222FF">
              <w:rPr>
                <w:rFonts w:eastAsiaTheme="minorEastAsia"/>
                <w:color w:val="000000" w:themeColor="text1"/>
              </w:rPr>
              <w:t>The girlfriend is now in love with the player, thus resulting in you winning the game.</w:t>
            </w:r>
          </w:p>
          <w:p w14:paraId="0D571663" w14:textId="77777777" w:rsidR="007E3790" w:rsidRDefault="007E3790" w:rsidP="006059D7">
            <w:pPr>
              <w:spacing w:after="200" w:line="276" w:lineRule="auto"/>
              <w:jc w:val="center"/>
              <w:rPr>
                <w:rFonts w:eastAsiaTheme="minorEastAsia"/>
                <w:color w:val="000000" w:themeColor="text1"/>
                <w:lang w:eastAsia="en-US"/>
              </w:rPr>
            </w:pPr>
          </w:p>
        </w:tc>
        <w:tc>
          <w:tcPr>
            <w:tcW w:w="2997" w:type="dxa"/>
          </w:tcPr>
          <w:p w14:paraId="2EFDCE5A" w14:textId="214D01FE" w:rsidR="007E3790" w:rsidRPr="00D222FF" w:rsidRDefault="00E306D4" w:rsidP="006059D7">
            <w:pPr>
              <w:spacing w:after="200" w:line="276" w:lineRule="auto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When the girl’s happiness point reaches 10</w:t>
            </w:r>
          </w:p>
        </w:tc>
      </w:tr>
    </w:tbl>
    <w:p w14:paraId="15DD7ABA" w14:textId="77777777" w:rsidR="00D222FF" w:rsidRDefault="00D222FF" w:rsidP="006F4A8B">
      <w:pPr>
        <w:spacing w:after="200" w:line="276" w:lineRule="auto"/>
      </w:pPr>
    </w:p>
    <w:p w14:paraId="31A919A3" w14:textId="77777777" w:rsidR="00D222FF" w:rsidRDefault="00D222FF" w:rsidP="006F4A8B">
      <w:pPr>
        <w:spacing w:after="200" w:line="276" w:lineRule="auto"/>
      </w:pPr>
    </w:p>
    <w:p w14:paraId="5D465DF8" w14:textId="6CB9DEE6" w:rsidR="006F4A8B" w:rsidRDefault="006F4A8B" w:rsidP="006F4A8B">
      <w:pPr>
        <w:spacing w:after="200" w:line="276" w:lineRule="auto"/>
      </w:pPr>
      <w:r>
        <w:t>Below are the screenshot for every scenario above:</w:t>
      </w:r>
    </w:p>
    <w:p w14:paraId="641845F9" w14:textId="77777777" w:rsidR="001E529F" w:rsidRDefault="001E529F" w:rsidP="006F4A8B">
      <w:pPr>
        <w:spacing w:after="200" w:line="276" w:lineRule="auto"/>
      </w:pPr>
    </w:p>
    <w:p w14:paraId="572C9F51" w14:textId="77777777" w:rsidR="00A4600B" w:rsidRDefault="00A4600B" w:rsidP="00EE404A">
      <w:pPr>
        <w:ind w:left="810" w:hanging="630"/>
      </w:pPr>
    </w:p>
    <w:p w14:paraId="2C448C77" w14:textId="26536D6A" w:rsidR="00A4600B" w:rsidRDefault="00A4600B" w:rsidP="00EE404A">
      <w:pPr>
        <w:ind w:left="810" w:hanging="630"/>
      </w:pPr>
      <w:r w:rsidRPr="00A4600B">
        <w:rPr>
          <w:noProof/>
        </w:rPr>
        <w:lastRenderedPageBreak/>
        <w:drawing>
          <wp:inline distT="0" distB="0" distL="0" distR="0" wp14:anchorId="506EAD52" wp14:editId="7FFCF517">
            <wp:extent cx="6280785" cy="2618740"/>
            <wp:effectExtent l="19050" t="19050" r="24765" b="1016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2618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1B8365" w14:textId="77777777" w:rsidR="00A4600B" w:rsidRPr="0078691E" w:rsidRDefault="00A4600B" w:rsidP="00A4600B">
      <w:pPr>
        <w:pStyle w:val="Caption"/>
        <w:jc w:val="center"/>
        <w:rPr>
          <w:color w:val="000000" w:themeColor="text1"/>
          <w:sz w:val="22"/>
          <w:szCs w:val="22"/>
        </w:rPr>
      </w:pPr>
      <w:r w:rsidRPr="00FA05CF">
        <w:rPr>
          <w:color w:val="000000" w:themeColor="text1"/>
          <w:sz w:val="22"/>
          <w:szCs w:val="22"/>
        </w:rPr>
        <w:t xml:space="preserve">Figure </w:t>
      </w:r>
      <w:r>
        <w:rPr>
          <w:color w:val="000000" w:themeColor="text1"/>
          <w:sz w:val="22"/>
          <w:szCs w:val="22"/>
        </w:rPr>
        <w:t>4</w:t>
      </w:r>
      <w:r w:rsidRPr="00FA05CF">
        <w:rPr>
          <w:color w:val="000000" w:themeColor="text1"/>
          <w:sz w:val="22"/>
          <w:szCs w:val="22"/>
        </w:rPr>
        <w:t xml:space="preserve">. </w:t>
      </w:r>
      <w:r>
        <w:rPr>
          <w:color w:val="000000" w:themeColor="text1"/>
          <w:sz w:val="22"/>
          <w:szCs w:val="22"/>
        </w:rPr>
        <w:t>When the girlfriend accepts the action</w:t>
      </w:r>
    </w:p>
    <w:p w14:paraId="6999514C" w14:textId="77777777" w:rsidR="00A4600B" w:rsidRDefault="00A4600B" w:rsidP="00EE404A">
      <w:pPr>
        <w:ind w:left="810" w:hanging="630"/>
      </w:pPr>
    </w:p>
    <w:p w14:paraId="514A58BF" w14:textId="3E6AB039" w:rsidR="0043635E" w:rsidRDefault="00EE404A" w:rsidP="00EE404A">
      <w:pPr>
        <w:ind w:left="810" w:hanging="630"/>
      </w:pPr>
      <w:r w:rsidRPr="00EE404A">
        <w:rPr>
          <w:noProof/>
        </w:rPr>
        <w:drawing>
          <wp:inline distT="0" distB="0" distL="0" distR="0" wp14:anchorId="2FACBA64" wp14:editId="64349204">
            <wp:extent cx="6280785" cy="3328035"/>
            <wp:effectExtent l="19050" t="19050" r="24765" b="247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328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1B046C" w14:textId="18117B04" w:rsidR="00607ED0" w:rsidRPr="0078691E" w:rsidRDefault="00607ED0" w:rsidP="00607ED0">
      <w:pPr>
        <w:pStyle w:val="Caption"/>
        <w:jc w:val="center"/>
        <w:rPr>
          <w:color w:val="000000" w:themeColor="text1"/>
          <w:sz w:val="22"/>
          <w:szCs w:val="22"/>
        </w:rPr>
      </w:pPr>
      <w:r w:rsidRPr="00FA05CF">
        <w:rPr>
          <w:color w:val="000000" w:themeColor="text1"/>
          <w:sz w:val="22"/>
          <w:szCs w:val="22"/>
        </w:rPr>
        <w:t xml:space="preserve">Figure </w:t>
      </w:r>
      <w:r>
        <w:rPr>
          <w:color w:val="000000" w:themeColor="text1"/>
          <w:sz w:val="22"/>
          <w:szCs w:val="22"/>
        </w:rPr>
        <w:t>4</w:t>
      </w:r>
      <w:r w:rsidRPr="00FA05CF">
        <w:rPr>
          <w:color w:val="000000" w:themeColor="text1"/>
          <w:sz w:val="22"/>
          <w:szCs w:val="22"/>
        </w:rPr>
        <w:t xml:space="preserve">. </w:t>
      </w:r>
      <w:r>
        <w:rPr>
          <w:color w:val="000000" w:themeColor="text1"/>
          <w:sz w:val="22"/>
          <w:szCs w:val="22"/>
        </w:rPr>
        <w:t>When the girlfriend accepts the action</w:t>
      </w:r>
    </w:p>
    <w:p w14:paraId="6DCE6A49" w14:textId="5F595E2E" w:rsidR="001E529F" w:rsidRDefault="00607ED0" w:rsidP="00EE404A">
      <w:pPr>
        <w:ind w:left="810" w:hanging="630"/>
      </w:pPr>
      <w:r w:rsidRPr="00607ED0">
        <w:rPr>
          <w:noProof/>
        </w:rPr>
        <w:lastRenderedPageBreak/>
        <w:drawing>
          <wp:inline distT="0" distB="0" distL="0" distR="0" wp14:anchorId="027EFF3A" wp14:editId="4FFB9D92">
            <wp:extent cx="6280785" cy="2124075"/>
            <wp:effectExtent l="19050" t="19050" r="24765" b="28575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2124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33211" w14:textId="535D83B3" w:rsidR="0078691E" w:rsidRPr="0078691E" w:rsidRDefault="0078691E" w:rsidP="0078691E">
      <w:pPr>
        <w:pStyle w:val="Caption"/>
        <w:jc w:val="center"/>
        <w:rPr>
          <w:color w:val="000000" w:themeColor="text1"/>
          <w:sz w:val="22"/>
          <w:szCs w:val="22"/>
        </w:rPr>
      </w:pPr>
      <w:r w:rsidRPr="00FA05CF">
        <w:rPr>
          <w:color w:val="000000" w:themeColor="text1"/>
          <w:sz w:val="22"/>
          <w:szCs w:val="22"/>
        </w:rPr>
        <w:t xml:space="preserve">Figure </w:t>
      </w:r>
      <w:r w:rsidR="00607ED0">
        <w:rPr>
          <w:color w:val="000000" w:themeColor="text1"/>
          <w:sz w:val="22"/>
          <w:szCs w:val="22"/>
        </w:rPr>
        <w:t>5</w:t>
      </w:r>
      <w:r w:rsidRPr="00FA05CF">
        <w:rPr>
          <w:color w:val="000000" w:themeColor="text1"/>
          <w:sz w:val="22"/>
          <w:szCs w:val="22"/>
        </w:rPr>
        <w:t xml:space="preserve">. </w:t>
      </w:r>
      <w:r>
        <w:rPr>
          <w:color w:val="000000" w:themeColor="text1"/>
          <w:sz w:val="22"/>
          <w:szCs w:val="22"/>
        </w:rPr>
        <w:t>When the girlfriend accepts the action</w:t>
      </w:r>
    </w:p>
    <w:p w14:paraId="541C74F4" w14:textId="77777777" w:rsidR="00EE404A" w:rsidRDefault="00EE404A" w:rsidP="006F4A8B"/>
    <w:p w14:paraId="724714DD" w14:textId="77777777" w:rsidR="006F4A8B" w:rsidRPr="0035418F" w:rsidRDefault="006F4A8B" w:rsidP="006F4A8B"/>
    <w:p w14:paraId="57A45567" w14:textId="79C21E08" w:rsidR="003204B8" w:rsidRPr="0035418F" w:rsidRDefault="003204B8" w:rsidP="003204B8">
      <w:pPr>
        <w:pStyle w:val="ListParagraph"/>
        <w:numPr>
          <w:ilvl w:val="0"/>
          <w:numId w:val="15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F4A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</w:t>
      </w:r>
      <w:r w:rsidRPr="0035418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If user choose </w:t>
      </w:r>
      <w:r w:rsidRPr="0035418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Exit, </w:t>
      </w:r>
      <w:r w:rsidRPr="0035418F">
        <w:rPr>
          <w:rFonts w:ascii="Times New Roman" w:hAnsi="Times New Roman" w:cs="Times New Roman"/>
          <w:color w:val="000000"/>
          <w:sz w:val="24"/>
          <w:szCs w:val="24"/>
        </w:rPr>
        <w:t>Exit the program clearly.</w:t>
      </w:r>
    </w:p>
    <w:p w14:paraId="566D3F9C" w14:textId="77777777" w:rsidR="003204B8" w:rsidRPr="00FC4EF3" w:rsidRDefault="003204B8" w:rsidP="003204B8">
      <w:pPr>
        <w:spacing w:line="360" w:lineRule="auto"/>
        <w:contextualSpacing/>
        <w:jc w:val="both"/>
        <w:rPr>
          <w:color w:val="000000"/>
        </w:rPr>
      </w:pPr>
    </w:p>
    <w:p w14:paraId="382E32CB" w14:textId="77777777" w:rsidR="003204B8" w:rsidRPr="00FC4EF3" w:rsidRDefault="003204B8" w:rsidP="003204B8">
      <w:pPr>
        <w:jc w:val="center"/>
        <w:rPr>
          <w:i/>
        </w:rPr>
      </w:pPr>
      <w:r w:rsidRPr="00FC4EF3">
        <w:rPr>
          <w:b/>
          <w:i/>
          <w:color w:val="000000"/>
        </w:rPr>
        <w:t>If there are any problems, please ask your assistant!</w:t>
      </w:r>
    </w:p>
    <w:p w14:paraId="16D13FD1" w14:textId="73136ACC" w:rsidR="00BC6DE8" w:rsidRPr="00FC4EF3" w:rsidRDefault="00BC6DE8"/>
    <w:sectPr w:rsidR="00BC6DE8" w:rsidRPr="00FC4EF3" w:rsidSect="00DF2179">
      <w:headerReference w:type="default" r:id="rId14"/>
      <w:footerReference w:type="default" r:id="rId15"/>
      <w:headerReference w:type="first" r:id="rId16"/>
      <w:footerReference w:type="first" r:id="rId17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08A54" w14:textId="77777777" w:rsidR="00692088" w:rsidRDefault="00692088" w:rsidP="00273E4A">
      <w:r>
        <w:separator/>
      </w:r>
    </w:p>
  </w:endnote>
  <w:endnote w:type="continuationSeparator" w:id="0">
    <w:p w14:paraId="7F569FD6" w14:textId="77777777" w:rsidR="00692088" w:rsidRDefault="00692088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3E366" w14:textId="77777777" w:rsidR="00692088" w:rsidRDefault="00692088" w:rsidP="00273E4A">
      <w:r>
        <w:separator/>
      </w:r>
    </w:p>
  </w:footnote>
  <w:footnote w:type="continuationSeparator" w:id="0">
    <w:p w14:paraId="477F5EB8" w14:textId="77777777" w:rsidR="00692088" w:rsidRDefault="00692088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2FB47972" w:rsidR="005D0782" w:rsidRPr="00233CB5" w:rsidRDefault="00233CB5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140920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572F4"/>
    <w:multiLevelType w:val="hybridMultilevel"/>
    <w:tmpl w:val="AC444C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980237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761154"/>
    <w:multiLevelType w:val="hybridMultilevel"/>
    <w:tmpl w:val="37948D0A"/>
    <w:lvl w:ilvl="0" w:tplc="5B6229D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6D6295"/>
    <w:multiLevelType w:val="hybridMultilevel"/>
    <w:tmpl w:val="0570E3AA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8" w15:restartNumberingAfterBreak="0">
    <w:nsid w:val="31E25D1B"/>
    <w:multiLevelType w:val="hybridMultilevel"/>
    <w:tmpl w:val="C32C04A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AD5DA1"/>
    <w:multiLevelType w:val="hybridMultilevel"/>
    <w:tmpl w:val="7C20440A"/>
    <w:lvl w:ilvl="0" w:tplc="38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513F183F"/>
    <w:multiLevelType w:val="hybridMultilevel"/>
    <w:tmpl w:val="9C5873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F57B55"/>
    <w:multiLevelType w:val="hybridMultilevel"/>
    <w:tmpl w:val="909C4D6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13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D3094E"/>
    <w:multiLevelType w:val="hybridMultilevel"/>
    <w:tmpl w:val="EA2079B0"/>
    <w:lvl w:ilvl="0" w:tplc="C4127E98">
      <w:start w:val="1"/>
      <w:numFmt w:val="lowerLetter"/>
      <w:lvlText w:val="%1."/>
      <w:lvlJc w:val="left"/>
      <w:pPr>
        <w:ind w:left="1888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608" w:hanging="360"/>
      </w:pPr>
    </w:lvl>
    <w:lvl w:ilvl="2" w:tplc="0409001B" w:tentative="1">
      <w:start w:val="1"/>
      <w:numFmt w:val="lowerRoman"/>
      <w:lvlText w:val="%3."/>
      <w:lvlJc w:val="right"/>
      <w:pPr>
        <w:ind w:left="3328" w:hanging="180"/>
      </w:pPr>
    </w:lvl>
    <w:lvl w:ilvl="3" w:tplc="0409000F" w:tentative="1">
      <w:start w:val="1"/>
      <w:numFmt w:val="decimal"/>
      <w:lvlText w:val="%4."/>
      <w:lvlJc w:val="left"/>
      <w:pPr>
        <w:ind w:left="4048" w:hanging="360"/>
      </w:pPr>
    </w:lvl>
    <w:lvl w:ilvl="4" w:tplc="04090019" w:tentative="1">
      <w:start w:val="1"/>
      <w:numFmt w:val="lowerLetter"/>
      <w:lvlText w:val="%5."/>
      <w:lvlJc w:val="left"/>
      <w:pPr>
        <w:ind w:left="4768" w:hanging="360"/>
      </w:pPr>
    </w:lvl>
    <w:lvl w:ilvl="5" w:tplc="0409001B" w:tentative="1">
      <w:start w:val="1"/>
      <w:numFmt w:val="lowerRoman"/>
      <w:lvlText w:val="%6."/>
      <w:lvlJc w:val="right"/>
      <w:pPr>
        <w:ind w:left="5488" w:hanging="180"/>
      </w:pPr>
    </w:lvl>
    <w:lvl w:ilvl="6" w:tplc="0409000F" w:tentative="1">
      <w:start w:val="1"/>
      <w:numFmt w:val="decimal"/>
      <w:lvlText w:val="%7."/>
      <w:lvlJc w:val="left"/>
      <w:pPr>
        <w:ind w:left="6208" w:hanging="360"/>
      </w:pPr>
    </w:lvl>
    <w:lvl w:ilvl="7" w:tplc="04090019" w:tentative="1">
      <w:start w:val="1"/>
      <w:numFmt w:val="lowerLetter"/>
      <w:lvlText w:val="%8."/>
      <w:lvlJc w:val="left"/>
      <w:pPr>
        <w:ind w:left="6928" w:hanging="360"/>
      </w:pPr>
    </w:lvl>
    <w:lvl w:ilvl="8" w:tplc="0409001B" w:tentative="1">
      <w:start w:val="1"/>
      <w:numFmt w:val="lowerRoman"/>
      <w:lvlText w:val="%9."/>
      <w:lvlJc w:val="right"/>
      <w:pPr>
        <w:ind w:left="7648" w:hanging="180"/>
      </w:pPr>
    </w:lvl>
  </w:abstractNum>
  <w:abstractNum w:abstractNumId="15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30579D"/>
    <w:multiLevelType w:val="hybridMultilevel"/>
    <w:tmpl w:val="2F14761E"/>
    <w:lvl w:ilvl="0" w:tplc="C9B600E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13E5558" w:tentative="1">
      <w:start w:val="1"/>
      <w:numFmt w:val="lowerLetter"/>
      <w:lvlText w:val="%2."/>
      <w:lvlJc w:val="left"/>
      <w:pPr>
        <w:ind w:left="1440" w:hanging="360"/>
      </w:pPr>
    </w:lvl>
    <w:lvl w:ilvl="2" w:tplc="9A10E39E" w:tentative="1">
      <w:start w:val="1"/>
      <w:numFmt w:val="lowerRoman"/>
      <w:lvlText w:val="%3."/>
      <w:lvlJc w:val="right"/>
      <w:pPr>
        <w:ind w:left="2160" w:hanging="180"/>
      </w:pPr>
    </w:lvl>
    <w:lvl w:ilvl="3" w:tplc="A726C554" w:tentative="1">
      <w:start w:val="1"/>
      <w:numFmt w:val="decimal"/>
      <w:lvlText w:val="%4."/>
      <w:lvlJc w:val="left"/>
      <w:pPr>
        <w:ind w:left="2880" w:hanging="360"/>
      </w:pPr>
    </w:lvl>
    <w:lvl w:ilvl="4" w:tplc="B308EC18" w:tentative="1">
      <w:start w:val="1"/>
      <w:numFmt w:val="lowerLetter"/>
      <w:lvlText w:val="%5."/>
      <w:lvlJc w:val="left"/>
      <w:pPr>
        <w:ind w:left="3600" w:hanging="360"/>
      </w:pPr>
    </w:lvl>
    <w:lvl w:ilvl="5" w:tplc="089C8292" w:tentative="1">
      <w:start w:val="1"/>
      <w:numFmt w:val="lowerRoman"/>
      <w:lvlText w:val="%6."/>
      <w:lvlJc w:val="right"/>
      <w:pPr>
        <w:ind w:left="4320" w:hanging="180"/>
      </w:pPr>
    </w:lvl>
    <w:lvl w:ilvl="6" w:tplc="A9800650" w:tentative="1">
      <w:start w:val="1"/>
      <w:numFmt w:val="decimal"/>
      <w:lvlText w:val="%7."/>
      <w:lvlJc w:val="left"/>
      <w:pPr>
        <w:ind w:left="5040" w:hanging="360"/>
      </w:pPr>
    </w:lvl>
    <w:lvl w:ilvl="7" w:tplc="A386DACC" w:tentative="1">
      <w:start w:val="1"/>
      <w:numFmt w:val="lowerLetter"/>
      <w:lvlText w:val="%8."/>
      <w:lvlJc w:val="left"/>
      <w:pPr>
        <w:ind w:left="5760" w:hanging="360"/>
      </w:pPr>
    </w:lvl>
    <w:lvl w:ilvl="8" w:tplc="642A14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72529C"/>
    <w:multiLevelType w:val="hybridMultilevel"/>
    <w:tmpl w:val="F36AE084"/>
    <w:lvl w:ilvl="0" w:tplc="04090003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8" w15:restartNumberingAfterBreak="0">
    <w:nsid w:val="661917E1"/>
    <w:multiLevelType w:val="hybridMultilevel"/>
    <w:tmpl w:val="7250CE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DC5943"/>
    <w:multiLevelType w:val="hybridMultilevel"/>
    <w:tmpl w:val="60B6BC52"/>
    <w:lvl w:ilvl="0" w:tplc="59581BFE">
      <w:start w:val="1"/>
      <w:numFmt w:val="decimal"/>
      <w:lvlText w:val="%1."/>
      <w:lvlJc w:val="left"/>
      <w:pPr>
        <w:ind w:left="1440" w:hanging="360"/>
      </w:pPr>
    </w:lvl>
    <w:lvl w:ilvl="1" w:tplc="37AE6C10">
      <w:start w:val="1"/>
      <w:numFmt w:val="lowerLetter"/>
      <w:lvlText w:val="%2."/>
      <w:lvlJc w:val="left"/>
      <w:pPr>
        <w:ind w:left="2160" w:hanging="360"/>
      </w:pPr>
    </w:lvl>
    <w:lvl w:ilvl="2" w:tplc="4142DDBA">
      <w:start w:val="1"/>
      <w:numFmt w:val="lowerRoman"/>
      <w:lvlText w:val="%3."/>
      <w:lvlJc w:val="right"/>
      <w:pPr>
        <w:ind w:left="2880" w:hanging="180"/>
      </w:pPr>
    </w:lvl>
    <w:lvl w:ilvl="3" w:tplc="DEFAA784" w:tentative="1">
      <w:start w:val="1"/>
      <w:numFmt w:val="decimal"/>
      <w:lvlText w:val="%4."/>
      <w:lvlJc w:val="left"/>
      <w:pPr>
        <w:ind w:left="3600" w:hanging="360"/>
      </w:pPr>
    </w:lvl>
    <w:lvl w:ilvl="4" w:tplc="DDE8D110" w:tentative="1">
      <w:start w:val="1"/>
      <w:numFmt w:val="lowerLetter"/>
      <w:lvlText w:val="%5."/>
      <w:lvlJc w:val="left"/>
      <w:pPr>
        <w:ind w:left="4320" w:hanging="360"/>
      </w:pPr>
    </w:lvl>
    <w:lvl w:ilvl="5" w:tplc="DACA1E60" w:tentative="1">
      <w:start w:val="1"/>
      <w:numFmt w:val="lowerRoman"/>
      <w:lvlText w:val="%6."/>
      <w:lvlJc w:val="right"/>
      <w:pPr>
        <w:ind w:left="5040" w:hanging="180"/>
      </w:pPr>
    </w:lvl>
    <w:lvl w:ilvl="6" w:tplc="89E6B4A8" w:tentative="1">
      <w:start w:val="1"/>
      <w:numFmt w:val="decimal"/>
      <w:lvlText w:val="%7."/>
      <w:lvlJc w:val="left"/>
      <w:pPr>
        <w:ind w:left="5760" w:hanging="360"/>
      </w:pPr>
    </w:lvl>
    <w:lvl w:ilvl="7" w:tplc="222A26AA" w:tentative="1">
      <w:start w:val="1"/>
      <w:numFmt w:val="lowerLetter"/>
      <w:lvlText w:val="%8."/>
      <w:lvlJc w:val="left"/>
      <w:pPr>
        <w:ind w:left="6480" w:hanging="360"/>
      </w:pPr>
    </w:lvl>
    <w:lvl w:ilvl="8" w:tplc="9A58C976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27E2744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1307544">
    <w:abstractNumId w:val="1"/>
  </w:num>
  <w:num w:numId="2" w16cid:durableId="1053308206">
    <w:abstractNumId w:val="7"/>
  </w:num>
  <w:num w:numId="3" w16cid:durableId="1152912004">
    <w:abstractNumId w:val="15"/>
  </w:num>
  <w:num w:numId="4" w16cid:durableId="1939214797">
    <w:abstractNumId w:val="9"/>
  </w:num>
  <w:num w:numId="5" w16cid:durableId="1552768333">
    <w:abstractNumId w:val="21"/>
  </w:num>
  <w:num w:numId="6" w16cid:durableId="2024814408">
    <w:abstractNumId w:val="13"/>
  </w:num>
  <w:num w:numId="7" w16cid:durableId="1363439870">
    <w:abstractNumId w:val="22"/>
  </w:num>
  <w:num w:numId="8" w16cid:durableId="1718049406">
    <w:abstractNumId w:val="0"/>
  </w:num>
  <w:num w:numId="9" w16cid:durableId="1817525256">
    <w:abstractNumId w:val="3"/>
  </w:num>
  <w:num w:numId="10" w16cid:durableId="33130138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82750491">
    <w:abstractNumId w:val="2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2281461">
    <w:abstractNumId w:val="20"/>
  </w:num>
  <w:num w:numId="13" w16cid:durableId="790393175">
    <w:abstractNumId w:val="4"/>
  </w:num>
  <w:num w:numId="14" w16cid:durableId="656424956">
    <w:abstractNumId w:val="12"/>
  </w:num>
  <w:num w:numId="15" w16cid:durableId="74978099">
    <w:abstractNumId w:val="19"/>
  </w:num>
  <w:num w:numId="16" w16cid:durableId="10644339">
    <w:abstractNumId w:val="16"/>
  </w:num>
  <w:num w:numId="17" w16cid:durableId="675764175">
    <w:abstractNumId w:val="6"/>
  </w:num>
  <w:num w:numId="18" w16cid:durableId="895818057">
    <w:abstractNumId w:val="17"/>
  </w:num>
  <w:num w:numId="19" w16cid:durableId="1634822979">
    <w:abstractNumId w:val="11"/>
  </w:num>
  <w:num w:numId="20" w16cid:durableId="1315992711">
    <w:abstractNumId w:val="5"/>
  </w:num>
  <w:num w:numId="21" w16cid:durableId="216404849">
    <w:abstractNumId w:val="18"/>
  </w:num>
  <w:num w:numId="22" w16cid:durableId="420951744">
    <w:abstractNumId w:val="8"/>
  </w:num>
  <w:num w:numId="23" w16cid:durableId="57942333">
    <w:abstractNumId w:val="10"/>
  </w:num>
  <w:num w:numId="24" w16cid:durableId="1276867340">
    <w:abstractNumId w:val="14"/>
  </w:num>
  <w:num w:numId="25" w16cid:durableId="1120875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12D8E"/>
    <w:rsid w:val="00020F10"/>
    <w:rsid w:val="00035934"/>
    <w:rsid w:val="0003603B"/>
    <w:rsid w:val="0004619F"/>
    <w:rsid w:val="00051154"/>
    <w:rsid w:val="00072DE7"/>
    <w:rsid w:val="000732DF"/>
    <w:rsid w:val="00084C9D"/>
    <w:rsid w:val="0009646C"/>
    <w:rsid w:val="000A0125"/>
    <w:rsid w:val="000A0692"/>
    <w:rsid w:val="000A0C90"/>
    <w:rsid w:val="000A23D8"/>
    <w:rsid w:val="000A3F41"/>
    <w:rsid w:val="000B69D0"/>
    <w:rsid w:val="000C3015"/>
    <w:rsid w:val="000C416B"/>
    <w:rsid w:val="000C54E1"/>
    <w:rsid w:val="000D38B0"/>
    <w:rsid w:val="000E3816"/>
    <w:rsid w:val="000F057A"/>
    <w:rsid w:val="000F06DB"/>
    <w:rsid w:val="000F1EBF"/>
    <w:rsid w:val="000F3EB6"/>
    <w:rsid w:val="000F52C1"/>
    <w:rsid w:val="000F7CFC"/>
    <w:rsid w:val="000F7FC6"/>
    <w:rsid w:val="001128D4"/>
    <w:rsid w:val="00122BC2"/>
    <w:rsid w:val="00126822"/>
    <w:rsid w:val="00131DAA"/>
    <w:rsid w:val="00132ED9"/>
    <w:rsid w:val="00145C2E"/>
    <w:rsid w:val="00147589"/>
    <w:rsid w:val="00150E94"/>
    <w:rsid w:val="00151847"/>
    <w:rsid w:val="00152274"/>
    <w:rsid w:val="0015698F"/>
    <w:rsid w:val="00157CF2"/>
    <w:rsid w:val="00165725"/>
    <w:rsid w:val="00171107"/>
    <w:rsid w:val="00183F26"/>
    <w:rsid w:val="001955A6"/>
    <w:rsid w:val="001A300E"/>
    <w:rsid w:val="001B34FD"/>
    <w:rsid w:val="001B3A2E"/>
    <w:rsid w:val="001D1AF0"/>
    <w:rsid w:val="001D4810"/>
    <w:rsid w:val="001E4042"/>
    <w:rsid w:val="001E529F"/>
    <w:rsid w:val="001E637E"/>
    <w:rsid w:val="001E7ABE"/>
    <w:rsid w:val="001F0028"/>
    <w:rsid w:val="001F64B6"/>
    <w:rsid w:val="001F6D4B"/>
    <w:rsid w:val="00202892"/>
    <w:rsid w:val="0020579C"/>
    <w:rsid w:val="002131B6"/>
    <w:rsid w:val="00224780"/>
    <w:rsid w:val="002316D4"/>
    <w:rsid w:val="00233CB5"/>
    <w:rsid w:val="00235C36"/>
    <w:rsid w:val="002376FA"/>
    <w:rsid w:val="002613C3"/>
    <w:rsid w:val="002635F5"/>
    <w:rsid w:val="00273E4A"/>
    <w:rsid w:val="00281799"/>
    <w:rsid w:val="002841B3"/>
    <w:rsid w:val="002956DC"/>
    <w:rsid w:val="002965C9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6D24"/>
    <w:rsid w:val="002D7F31"/>
    <w:rsid w:val="002E3324"/>
    <w:rsid w:val="002E6729"/>
    <w:rsid w:val="003002A2"/>
    <w:rsid w:val="00305136"/>
    <w:rsid w:val="003054E4"/>
    <w:rsid w:val="00316BC5"/>
    <w:rsid w:val="00316C98"/>
    <w:rsid w:val="003204B8"/>
    <w:rsid w:val="00320C87"/>
    <w:rsid w:val="00321362"/>
    <w:rsid w:val="00323347"/>
    <w:rsid w:val="00332EB6"/>
    <w:rsid w:val="003432E6"/>
    <w:rsid w:val="003439D3"/>
    <w:rsid w:val="0035418F"/>
    <w:rsid w:val="00354221"/>
    <w:rsid w:val="00355FD8"/>
    <w:rsid w:val="0036420F"/>
    <w:rsid w:val="0036669F"/>
    <w:rsid w:val="00366844"/>
    <w:rsid w:val="0037553B"/>
    <w:rsid w:val="0038376D"/>
    <w:rsid w:val="003843A4"/>
    <w:rsid w:val="00384C7B"/>
    <w:rsid w:val="00387D06"/>
    <w:rsid w:val="003A1788"/>
    <w:rsid w:val="003B1D05"/>
    <w:rsid w:val="003B27CC"/>
    <w:rsid w:val="003B5F77"/>
    <w:rsid w:val="003B7FB0"/>
    <w:rsid w:val="003C07AD"/>
    <w:rsid w:val="003C0A29"/>
    <w:rsid w:val="003C1CE6"/>
    <w:rsid w:val="003D0888"/>
    <w:rsid w:val="003D7084"/>
    <w:rsid w:val="003F71D2"/>
    <w:rsid w:val="00404C43"/>
    <w:rsid w:val="004074A1"/>
    <w:rsid w:val="00420AFF"/>
    <w:rsid w:val="00422134"/>
    <w:rsid w:val="00426EA3"/>
    <w:rsid w:val="00432D10"/>
    <w:rsid w:val="00434958"/>
    <w:rsid w:val="00434ACD"/>
    <w:rsid w:val="00434FFC"/>
    <w:rsid w:val="0043635E"/>
    <w:rsid w:val="00440B45"/>
    <w:rsid w:val="00442F09"/>
    <w:rsid w:val="00446550"/>
    <w:rsid w:val="00446D31"/>
    <w:rsid w:val="0045325D"/>
    <w:rsid w:val="004564E4"/>
    <w:rsid w:val="004633AF"/>
    <w:rsid w:val="0046440B"/>
    <w:rsid w:val="00470964"/>
    <w:rsid w:val="004716A8"/>
    <w:rsid w:val="00471738"/>
    <w:rsid w:val="004833BF"/>
    <w:rsid w:val="00486A27"/>
    <w:rsid w:val="00494E4C"/>
    <w:rsid w:val="004A6F1F"/>
    <w:rsid w:val="004B2FAA"/>
    <w:rsid w:val="004B47B5"/>
    <w:rsid w:val="004B6AFE"/>
    <w:rsid w:val="004C0F0C"/>
    <w:rsid w:val="004D176C"/>
    <w:rsid w:val="004E7352"/>
    <w:rsid w:val="004F404F"/>
    <w:rsid w:val="004F75EF"/>
    <w:rsid w:val="00520E03"/>
    <w:rsid w:val="005220BB"/>
    <w:rsid w:val="005314B7"/>
    <w:rsid w:val="00535DA7"/>
    <w:rsid w:val="005447D7"/>
    <w:rsid w:val="0055410B"/>
    <w:rsid w:val="00556E41"/>
    <w:rsid w:val="00566748"/>
    <w:rsid w:val="00571B72"/>
    <w:rsid w:val="00582417"/>
    <w:rsid w:val="00582E4C"/>
    <w:rsid w:val="005A0441"/>
    <w:rsid w:val="005A072D"/>
    <w:rsid w:val="005A1C6A"/>
    <w:rsid w:val="005A2E0E"/>
    <w:rsid w:val="005A32DD"/>
    <w:rsid w:val="005B07D4"/>
    <w:rsid w:val="005B3392"/>
    <w:rsid w:val="005B66A9"/>
    <w:rsid w:val="005B6CAE"/>
    <w:rsid w:val="005C156C"/>
    <w:rsid w:val="005C19B6"/>
    <w:rsid w:val="005C3785"/>
    <w:rsid w:val="005D0782"/>
    <w:rsid w:val="005E49D4"/>
    <w:rsid w:val="005F47E6"/>
    <w:rsid w:val="005F794B"/>
    <w:rsid w:val="00601742"/>
    <w:rsid w:val="0060201C"/>
    <w:rsid w:val="00603C96"/>
    <w:rsid w:val="0060486C"/>
    <w:rsid w:val="006059D7"/>
    <w:rsid w:val="00607ED0"/>
    <w:rsid w:val="0062104F"/>
    <w:rsid w:val="00624249"/>
    <w:rsid w:val="00631988"/>
    <w:rsid w:val="00632A67"/>
    <w:rsid w:val="00635EE5"/>
    <w:rsid w:val="00643F75"/>
    <w:rsid w:val="0065491E"/>
    <w:rsid w:val="00664137"/>
    <w:rsid w:val="0067443D"/>
    <w:rsid w:val="00686EBB"/>
    <w:rsid w:val="00692088"/>
    <w:rsid w:val="006953F3"/>
    <w:rsid w:val="006A51AE"/>
    <w:rsid w:val="006B316F"/>
    <w:rsid w:val="006B5616"/>
    <w:rsid w:val="006C4411"/>
    <w:rsid w:val="006C6973"/>
    <w:rsid w:val="006C6ABC"/>
    <w:rsid w:val="006D36BC"/>
    <w:rsid w:val="006E5CD5"/>
    <w:rsid w:val="006F1981"/>
    <w:rsid w:val="006F4A8B"/>
    <w:rsid w:val="006F4D80"/>
    <w:rsid w:val="00701ECA"/>
    <w:rsid w:val="007067C5"/>
    <w:rsid w:val="00713945"/>
    <w:rsid w:val="00715980"/>
    <w:rsid w:val="00720962"/>
    <w:rsid w:val="0072245D"/>
    <w:rsid w:val="0073302C"/>
    <w:rsid w:val="00737595"/>
    <w:rsid w:val="007431BA"/>
    <w:rsid w:val="007466E3"/>
    <w:rsid w:val="00750C32"/>
    <w:rsid w:val="00757977"/>
    <w:rsid w:val="0077065D"/>
    <w:rsid w:val="0077691E"/>
    <w:rsid w:val="0078691E"/>
    <w:rsid w:val="00787247"/>
    <w:rsid w:val="00794C08"/>
    <w:rsid w:val="007955AD"/>
    <w:rsid w:val="007A6DB5"/>
    <w:rsid w:val="007B5A6A"/>
    <w:rsid w:val="007C1C37"/>
    <w:rsid w:val="007E0EE7"/>
    <w:rsid w:val="007E1229"/>
    <w:rsid w:val="007E3790"/>
    <w:rsid w:val="008063B6"/>
    <w:rsid w:val="00810737"/>
    <w:rsid w:val="00811C48"/>
    <w:rsid w:val="00815DB3"/>
    <w:rsid w:val="008237A5"/>
    <w:rsid w:val="008335DE"/>
    <w:rsid w:val="0083459F"/>
    <w:rsid w:val="0083780E"/>
    <w:rsid w:val="00856D19"/>
    <w:rsid w:val="00863C49"/>
    <w:rsid w:val="008674E6"/>
    <w:rsid w:val="00876001"/>
    <w:rsid w:val="00876A58"/>
    <w:rsid w:val="00883D11"/>
    <w:rsid w:val="008939EF"/>
    <w:rsid w:val="00894072"/>
    <w:rsid w:val="00895B8D"/>
    <w:rsid w:val="008B08C6"/>
    <w:rsid w:val="008B212E"/>
    <w:rsid w:val="008B7541"/>
    <w:rsid w:val="008C1A4A"/>
    <w:rsid w:val="008D1B94"/>
    <w:rsid w:val="008D411F"/>
    <w:rsid w:val="008E52DA"/>
    <w:rsid w:val="008F740C"/>
    <w:rsid w:val="00900BBF"/>
    <w:rsid w:val="009010C1"/>
    <w:rsid w:val="00901A30"/>
    <w:rsid w:val="0090372F"/>
    <w:rsid w:val="00932B6E"/>
    <w:rsid w:val="00933ECA"/>
    <w:rsid w:val="0093677F"/>
    <w:rsid w:val="00937B93"/>
    <w:rsid w:val="00943685"/>
    <w:rsid w:val="00944ADA"/>
    <w:rsid w:val="009513D2"/>
    <w:rsid w:val="009568C5"/>
    <w:rsid w:val="00961A2D"/>
    <w:rsid w:val="0097243E"/>
    <w:rsid w:val="00972677"/>
    <w:rsid w:val="00973849"/>
    <w:rsid w:val="00975CB6"/>
    <w:rsid w:val="00983119"/>
    <w:rsid w:val="009832E4"/>
    <w:rsid w:val="00987623"/>
    <w:rsid w:val="009A2464"/>
    <w:rsid w:val="009A3737"/>
    <w:rsid w:val="009B57EF"/>
    <w:rsid w:val="009C02BC"/>
    <w:rsid w:val="009C2B2A"/>
    <w:rsid w:val="009C7801"/>
    <w:rsid w:val="009E29D9"/>
    <w:rsid w:val="009F0FC4"/>
    <w:rsid w:val="009F2578"/>
    <w:rsid w:val="00A1473C"/>
    <w:rsid w:val="00A16113"/>
    <w:rsid w:val="00A27E10"/>
    <w:rsid w:val="00A32343"/>
    <w:rsid w:val="00A360D1"/>
    <w:rsid w:val="00A40659"/>
    <w:rsid w:val="00A4600B"/>
    <w:rsid w:val="00A46082"/>
    <w:rsid w:val="00A50AF3"/>
    <w:rsid w:val="00A52AB7"/>
    <w:rsid w:val="00A53D38"/>
    <w:rsid w:val="00A552D5"/>
    <w:rsid w:val="00A63CB0"/>
    <w:rsid w:val="00A807F6"/>
    <w:rsid w:val="00A81EDF"/>
    <w:rsid w:val="00A922EA"/>
    <w:rsid w:val="00A92C8E"/>
    <w:rsid w:val="00A933D3"/>
    <w:rsid w:val="00AA1407"/>
    <w:rsid w:val="00AB0E0A"/>
    <w:rsid w:val="00AB42BB"/>
    <w:rsid w:val="00AB593D"/>
    <w:rsid w:val="00AC0C63"/>
    <w:rsid w:val="00AC2904"/>
    <w:rsid w:val="00AC5D98"/>
    <w:rsid w:val="00AD0B16"/>
    <w:rsid w:val="00AD1DAF"/>
    <w:rsid w:val="00AD2114"/>
    <w:rsid w:val="00AD7B46"/>
    <w:rsid w:val="00AE1AE9"/>
    <w:rsid w:val="00AE39D8"/>
    <w:rsid w:val="00AE548F"/>
    <w:rsid w:val="00AE661D"/>
    <w:rsid w:val="00AF264E"/>
    <w:rsid w:val="00AF338E"/>
    <w:rsid w:val="00B00E93"/>
    <w:rsid w:val="00B04C4C"/>
    <w:rsid w:val="00B11E8F"/>
    <w:rsid w:val="00B17AD5"/>
    <w:rsid w:val="00B200AD"/>
    <w:rsid w:val="00B212C7"/>
    <w:rsid w:val="00B23AA6"/>
    <w:rsid w:val="00B25A20"/>
    <w:rsid w:val="00B26A8B"/>
    <w:rsid w:val="00B4066B"/>
    <w:rsid w:val="00B43033"/>
    <w:rsid w:val="00B440FB"/>
    <w:rsid w:val="00B4674F"/>
    <w:rsid w:val="00B517FB"/>
    <w:rsid w:val="00B67595"/>
    <w:rsid w:val="00B7040B"/>
    <w:rsid w:val="00B7140C"/>
    <w:rsid w:val="00B77005"/>
    <w:rsid w:val="00B81979"/>
    <w:rsid w:val="00B948DA"/>
    <w:rsid w:val="00B94E13"/>
    <w:rsid w:val="00B9609E"/>
    <w:rsid w:val="00BA72DB"/>
    <w:rsid w:val="00BB2050"/>
    <w:rsid w:val="00BB6C0B"/>
    <w:rsid w:val="00BC22DA"/>
    <w:rsid w:val="00BC4848"/>
    <w:rsid w:val="00BC6DE8"/>
    <w:rsid w:val="00BC6F53"/>
    <w:rsid w:val="00BD00E5"/>
    <w:rsid w:val="00BD0B48"/>
    <w:rsid w:val="00BD3D60"/>
    <w:rsid w:val="00BD7311"/>
    <w:rsid w:val="00BE0705"/>
    <w:rsid w:val="00BE7583"/>
    <w:rsid w:val="00BF2997"/>
    <w:rsid w:val="00BF56AD"/>
    <w:rsid w:val="00BF7C45"/>
    <w:rsid w:val="00C25F66"/>
    <w:rsid w:val="00C44051"/>
    <w:rsid w:val="00C448FB"/>
    <w:rsid w:val="00C525FC"/>
    <w:rsid w:val="00C55579"/>
    <w:rsid w:val="00C56C03"/>
    <w:rsid w:val="00C57A8A"/>
    <w:rsid w:val="00C57FE8"/>
    <w:rsid w:val="00C6549A"/>
    <w:rsid w:val="00C65830"/>
    <w:rsid w:val="00C82273"/>
    <w:rsid w:val="00C8483C"/>
    <w:rsid w:val="00C86659"/>
    <w:rsid w:val="00C90D85"/>
    <w:rsid w:val="00C915BF"/>
    <w:rsid w:val="00CB3B33"/>
    <w:rsid w:val="00CB6A60"/>
    <w:rsid w:val="00CB736B"/>
    <w:rsid w:val="00CC0BF1"/>
    <w:rsid w:val="00CC1D64"/>
    <w:rsid w:val="00CC3FD3"/>
    <w:rsid w:val="00CD3C27"/>
    <w:rsid w:val="00CD64BC"/>
    <w:rsid w:val="00CF11B0"/>
    <w:rsid w:val="00CF6293"/>
    <w:rsid w:val="00D06C51"/>
    <w:rsid w:val="00D222FF"/>
    <w:rsid w:val="00D22C95"/>
    <w:rsid w:val="00D30822"/>
    <w:rsid w:val="00D35C88"/>
    <w:rsid w:val="00D3685C"/>
    <w:rsid w:val="00D37E0D"/>
    <w:rsid w:val="00D40DFC"/>
    <w:rsid w:val="00D43F44"/>
    <w:rsid w:val="00D47C75"/>
    <w:rsid w:val="00D549FE"/>
    <w:rsid w:val="00D60A6D"/>
    <w:rsid w:val="00D67DFC"/>
    <w:rsid w:val="00D712E4"/>
    <w:rsid w:val="00D95848"/>
    <w:rsid w:val="00DA4A85"/>
    <w:rsid w:val="00DB0A75"/>
    <w:rsid w:val="00DB1F0A"/>
    <w:rsid w:val="00DB5AEA"/>
    <w:rsid w:val="00DB664C"/>
    <w:rsid w:val="00DC1B50"/>
    <w:rsid w:val="00DC3E94"/>
    <w:rsid w:val="00DC4B9D"/>
    <w:rsid w:val="00DC700A"/>
    <w:rsid w:val="00DD0182"/>
    <w:rsid w:val="00DD364F"/>
    <w:rsid w:val="00DE2FA6"/>
    <w:rsid w:val="00DF2179"/>
    <w:rsid w:val="00DF224B"/>
    <w:rsid w:val="00DF718C"/>
    <w:rsid w:val="00E02781"/>
    <w:rsid w:val="00E0375C"/>
    <w:rsid w:val="00E03DA9"/>
    <w:rsid w:val="00E047D9"/>
    <w:rsid w:val="00E24DB0"/>
    <w:rsid w:val="00E306D4"/>
    <w:rsid w:val="00E31472"/>
    <w:rsid w:val="00E335DA"/>
    <w:rsid w:val="00E36B77"/>
    <w:rsid w:val="00E36EA8"/>
    <w:rsid w:val="00E451E8"/>
    <w:rsid w:val="00E4651B"/>
    <w:rsid w:val="00E502A7"/>
    <w:rsid w:val="00E5686D"/>
    <w:rsid w:val="00E6099D"/>
    <w:rsid w:val="00E642BF"/>
    <w:rsid w:val="00E660C4"/>
    <w:rsid w:val="00E72D4D"/>
    <w:rsid w:val="00E76284"/>
    <w:rsid w:val="00E83D84"/>
    <w:rsid w:val="00E83E08"/>
    <w:rsid w:val="00E83F0C"/>
    <w:rsid w:val="00E951D5"/>
    <w:rsid w:val="00E958B2"/>
    <w:rsid w:val="00EB5190"/>
    <w:rsid w:val="00EB7CD4"/>
    <w:rsid w:val="00EC03D0"/>
    <w:rsid w:val="00EC1A8C"/>
    <w:rsid w:val="00EC50E2"/>
    <w:rsid w:val="00EC708B"/>
    <w:rsid w:val="00ED5890"/>
    <w:rsid w:val="00EE04A7"/>
    <w:rsid w:val="00EE404A"/>
    <w:rsid w:val="00EF17AC"/>
    <w:rsid w:val="00EF79F7"/>
    <w:rsid w:val="00F02C9E"/>
    <w:rsid w:val="00F15BBA"/>
    <w:rsid w:val="00F22A92"/>
    <w:rsid w:val="00F2595B"/>
    <w:rsid w:val="00F36E33"/>
    <w:rsid w:val="00F53807"/>
    <w:rsid w:val="00F54F49"/>
    <w:rsid w:val="00F712CE"/>
    <w:rsid w:val="00F72103"/>
    <w:rsid w:val="00F76969"/>
    <w:rsid w:val="00F80742"/>
    <w:rsid w:val="00F955DA"/>
    <w:rsid w:val="00FA05CF"/>
    <w:rsid w:val="00FA41A2"/>
    <w:rsid w:val="00FC245F"/>
    <w:rsid w:val="00FC4EF3"/>
    <w:rsid w:val="00FD5FD7"/>
    <w:rsid w:val="00FE42F2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04F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1B34FD"/>
    <w:pPr>
      <w:spacing w:after="160" w:line="256" w:lineRule="auto"/>
      <w:ind w:left="720"/>
      <w:contextualSpacing/>
    </w:pPr>
    <w:rPr>
      <w:rFonts w:asciiTheme="minorHAnsi" w:hAnsiTheme="minorHAnsi" w:cstheme="minorBidi"/>
      <w:sz w:val="22"/>
      <w:szCs w:val="22"/>
      <w:lang w:val="en-ID" w:eastAsia="en-US"/>
    </w:rPr>
  </w:style>
  <w:style w:type="paragraph" w:styleId="Caption">
    <w:name w:val="caption"/>
    <w:basedOn w:val="Normal"/>
    <w:next w:val="Normal"/>
    <w:unhideWhenUsed/>
    <w:qFormat/>
    <w:rsid w:val="003204B8"/>
    <w:pPr>
      <w:spacing w:after="200"/>
    </w:pPr>
    <w:rPr>
      <w:rFonts w:eastAsiaTheme="minorEastAsia"/>
      <w:b/>
      <w:bCs/>
      <w:color w:val="FE8637" w:themeColor="accent1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B0ED9-688C-45F2-B006-2174AE2D8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379</TotalTime>
  <Pages>8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ARYA</cp:lastModifiedBy>
  <cp:revision>198</cp:revision>
  <dcterms:created xsi:type="dcterms:W3CDTF">2017-10-20T05:51:00Z</dcterms:created>
  <dcterms:modified xsi:type="dcterms:W3CDTF">2022-07-14T03:31:00Z</dcterms:modified>
</cp:coreProperties>
</file>